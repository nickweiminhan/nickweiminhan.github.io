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4D6EBD">
      <w:pPr>
        <w:adjustRightInd w:val="0"/>
        <w:snapToGrid w:val="0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6083300</wp:posOffset>
            </wp:positionH>
            <wp:positionV relativeFrom="paragraph">
              <wp:posOffset>-27305</wp:posOffset>
            </wp:positionV>
            <wp:extent cx="957580" cy="1368425"/>
            <wp:effectExtent l="0" t="0" r="7620" b="3175"/>
            <wp:wrapNone/>
            <wp:docPr id="10" name="图片 573" descr="D:/Users/shi'hang/Desktop/77ba6feb-1444-4acf-9717-2a7312d4f294.jpg77ba6feb-1444-4acf-9717-2a7312d4f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73" descr="D:/Users/shi'hang/Desktop/77ba6feb-1444-4acf-9717-2a7312d4f294.jpg77ba6feb-1444-4acf-9717-2a7312d4f294"/>
                    <pic:cNvPicPr>
                      <a:picLocks noChangeAspect="1"/>
                    </pic:cNvPicPr>
                  </pic:nvPicPr>
                  <pic:blipFill>
                    <a:blip r:embed="rId4"/>
                    <a:srcRect t="891" b="891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100330</wp:posOffset>
                </wp:positionV>
                <wp:extent cx="2362835" cy="14046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1404620"/>
                          <a:chOff x="5336" y="721"/>
                          <a:chExt cx="3721" cy="2212"/>
                        </a:xfrm>
                      </wpg:grpSpPr>
                      <wps:wsp>
                        <wps:cNvPr id="7" name="文本框 69"/>
                        <wps:cNvSpPr txBox="1"/>
                        <wps:spPr>
                          <a:xfrm>
                            <a:off x="5635" y="721"/>
                            <a:ext cx="3423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6E6CC2F6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(+86)156-2083-0822</w:t>
                              </w:r>
                            </w:p>
                            <w:p w14:paraId="5D805818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kern w:val="24"/>
                                  <w:sz w:val="22"/>
                                  <w:szCs w:val="19"/>
                                </w:rPr>
                                <w:t>15620830822@163.com</w:t>
                              </w:r>
                            </w:p>
                            <w:p w14:paraId="1FC06CF5"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626"/>
                                  <w:kern w:val="24"/>
                                  <w:sz w:val="22"/>
                                  <w:szCs w:val="19"/>
                                  <w:lang w:val="en-US" w:eastAsia="zh-CN"/>
                                </w:rPr>
                                <w:t>安徽省蚌埠市(籍贯)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336" y="882"/>
                            <a:ext cx="220" cy="1351"/>
                            <a:chOff x="6690" y="882"/>
                            <a:chExt cx="220" cy="1351"/>
                          </a:xfrm>
                        </wpg:grpSpPr>
                        <wps:wsp>
                          <wps:cNvPr id="26" name="定位"/>
                          <wps:cNvSpPr/>
                          <wps:spPr>
                            <a:xfrm>
                              <a:off x="6732" y="2005"/>
                              <a:ext cx="134" cy="2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lIns="91440" tIns="45720" rIns="91440" bIns="324000" anchor="ctr" upright="1"/>
                        </wps:wsp>
                        <wps:wsp>
                          <wps:cNvPr id="27" name="电话"/>
                          <wps:cNvSpPr/>
                          <wps:spPr>
                            <a:xfrm>
                              <a:off x="6712" y="882"/>
                              <a:ext cx="175" cy="2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634" y="0"/>
                                </a:cxn>
                                <a:cxn ang="0">
                                  <a:pos x="65892" y="8624"/>
                                </a:cxn>
                                <a:cxn ang="0">
                                  <a:pos x="80255" y="51748"/>
                                </a:cxn>
                                <a:cxn ang="0">
                                  <a:pos x="76151" y="63823"/>
                                </a:cxn>
                                <a:cxn ang="0">
                                  <a:pos x="51530" y="75897"/>
                                </a:cxn>
                                <a:cxn ang="0">
                                  <a:pos x="98720" y="167320"/>
                                </a:cxn>
                                <a:cxn ang="0">
                                  <a:pos x="122321" y="154816"/>
                                </a:cxn>
                                <a:cxn ang="0">
                                  <a:pos x="137703" y="156970"/>
                                </a:cxn>
                                <a:cxn ang="0">
                                  <a:pos x="176686" y="189744"/>
                                </a:cxn>
                                <a:cxn ang="0">
                                  <a:pos x="178738" y="201819"/>
                                </a:cxn>
                                <a:cxn ang="0">
                                  <a:pos x="156169" y="231143"/>
                                </a:cxn>
                                <a:cxn ang="0">
                                  <a:pos x="135651" y="234593"/>
                                </a:cxn>
                                <a:cxn ang="0">
                                  <a:pos x="237" y="13799"/>
                                </a:cxn>
                                <a:cxn ang="0">
                                  <a:pos x="14599" y="3449"/>
                                </a:cxn>
                                <a:cxn ang="0">
                                  <a:pos x="55634" y="0"/>
                                </a:cxn>
                              </a:cxnLst>
                              <a:rect l="0" t="0" r="0" b="0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信息"/>
                          <wps:cNvSpPr/>
                          <wps:spPr>
                            <a:xfrm>
                              <a:off x="6690" y="1513"/>
                              <a:ext cx="221" cy="1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3E4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65pt;margin-top:7.9pt;height:110.6pt;width:186.05pt;z-index:251665408;mso-width-relative:page;mso-height-relative:page;" coordorigin="5336,721" coordsize="3721,2212" o:gfxdata="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">
                <o:lock v:ext="edit" aspectratio="f"/>
                <v:shape id="文本框 69" o:spid="_x0000_s1026" o:spt="202" type="#_x0000_t202" style="position:absolute;left:5635;top:721;height:2212;width:3423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6CC2F6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(+86)156-2083-0822</w:t>
                        </w:r>
                      </w:p>
                      <w:p w14:paraId="5D805818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hAnsi="微软雅黑" w:eastAsia="微软雅黑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kern w:val="24"/>
                            <w:sz w:val="22"/>
                            <w:szCs w:val="19"/>
                          </w:rPr>
                          <w:t>15620830822@163.com</w:t>
                        </w:r>
                      </w:p>
                      <w:p w14:paraId="1FC06CF5">
                        <w:pPr>
                          <w:pStyle w:val="5"/>
                          <w:adjustRightInd w:val="0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626"/>
                            <w:kern w:val="24"/>
                            <w:sz w:val="22"/>
                            <w:szCs w:val="19"/>
                            <w:lang w:val="en-US" w:eastAsia="zh-CN"/>
                          </w:rPr>
                          <w:t>安徽省蚌埠市(籍贯)</w:t>
                        </w:r>
                      </w:p>
                    </w:txbxContent>
                  </v:textbox>
                </v:shape>
                <v:group id="_x0000_s1026" o:spid="_x0000_s1026" o:spt="203" style="position:absolute;left:5336;top:882;height:1351;width:220;" coordorigin="6690,882" coordsize="220,1351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定位" o:spid="_x0000_s1026" o:spt="100" style="position:absolute;left:6732;top:2005;height:229;width:134;v-text-anchor:middle;" fillcolor="#323E4F" filled="t" stroked="f" coordsize="559792,955625" o:gfxdata="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hWq8AAAA&#10;2w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  <v:shape id="电话" o:spid="_x0000_s1026" o:spt="100" style="position:absolute;left:6712;top:882;height:230;width:175;v-text-anchor:middle;" fillcolor="#323E4F" filled="t" stroked="f" coordsize="1978606,3092264" o:gfxdata="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a/SvQAA&#10;ANs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55634,0;65892,8624;80255,51748;76151,63823;51530,75897;98720,167320;122321,154816;137703,156970;176686,189744;178738,201819;156169,231143;135651,234593;237,13799;14599,3449;55634,0" o:connectangles="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6690;top:1513;height:147;width:221;v-text-anchor:middle;" fillcolor="#323E4F" filled="t" stroked="f" coordsize="4974795,3320682" o:gfxdata="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pGIlugAAANs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D9DFFF4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72390</wp:posOffset>
                </wp:positionV>
                <wp:extent cx="1452880" cy="665480"/>
                <wp:effectExtent l="0" t="0" r="0" b="127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623" cy="6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71206A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40"/>
                                <w:szCs w:val="28"/>
                              </w:rPr>
                              <w:t>魏 旻 瀚</w:t>
                            </w:r>
                          </w:p>
                          <w:p w14:paraId="39960EE2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66.6pt;margin-top:5.7pt;height:52.4pt;width:114.4pt;z-index:251659264;mso-width-relative:page;mso-height-relative:page;" filled="f" stroked="f" coordsize="21600,21600" o:gfxdata="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wJOVdYAAAAKAQAADwAAAAAAAAABACAAAAAiAAAAZHJzL2Rv&#10;d25yZXYueG1sUEsBAhQAFAAAAAgAh07iQB7N/1/KAQAAf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71206A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kern w:val="24"/>
                          <w:sz w:val="18"/>
                          <w:szCs w:val="1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40"/>
                          <w:szCs w:val="28"/>
                        </w:rPr>
                        <w:t>魏 旻 瀚</w:t>
                      </w:r>
                    </w:p>
                    <w:p w14:paraId="39960EE2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135CA">
      <w:pPr>
        <w:adjustRightInd w:val="0"/>
        <w:snapToGrid w:val="0"/>
      </w:pPr>
    </w:p>
    <w:p w14:paraId="4F2973DA">
      <w:pPr>
        <w:adjustRightInd w:val="0"/>
        <w:snapToGrid w:val="0"/>
      </w:pPr>
    </w:p>
    <w:p w14:paraId="044E5A80">
      <w:pPr>
        <w:adjustRightInd w:val="0"/>
        <w:snapToGrid w:val="0"/>
      </w:pPr>
    </w:p>
    <w:p w14:paraId="4CF28DFB">
      <w:pPr>
        <w:adjustRightInd w:val="0"/>
        <w:snapToGrid w:val="0"/>
      </w:pPr>
    </w:p>
    <w:p w14:paraId="103DB9D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18415</wp:posOffset>
                </wp:positionV>
                <wp:extent cx="6543675" cy="471805"/>
                <wp:effectExtent l="0" t="0" r="952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12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59B9FC6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11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610A9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45pt;height:37.15pt;width:515.25pt;z-index:251664384;mso-width-relative:page;mso-height-relative:page;" coordorigin="10393,1552" coordsize="10305,743" o:gfxdata="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rI4/XXAAAACAEA&#10;AA8AAAAAAAAAAQAgAAAAIgAAAGRycy9kb3ducmV2LnhtbFBLAQIUABQAAAAIAIdO4kAWv/pUdAkA&#10;AHMpAAAOAAAAAAAAAAEAIAAAACY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cSh1r0AAADb&#10;AAAADwAAAGRycy9kb3ducmV2LnhtbEVPTWsCMRC9C/0PYQpepCaKiKxGDxWhokW0pfU4bMbdxc1k&#10;2cRd9dc3gtDbPN7nzBZXW4qGal841jDoKxDEqTMFZxq+v1ZvExA+IBssHZOGG3lYzF86M0yMa3lP&#10;zSFkIoawT1BDHkKVSOnTnCz6vquII3dytcUQYZ1JU2Mbw20ph0qNpcWCY0OOFb3nlJ4PF6uh+VSj&#10;n236e7v0VsvjerJb+k1717r7OlBTEIGu4V/8dH+YOH8Ij1/i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xKH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59B9FC6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背景</w:t>
                        </w:r>
                      </w:p>
                    </w:txbxContent>
                  </v:textbox>
                </v:shape>
                <v:group id="_x0000_s1026" o:spid="_x0000_s1026" o:spt="203" style="position:absolute;left:10393;top:1774;height:423;width:10305;" coordorigin="4276,2948" coordsize="10305,42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v7bKe7oAAADb&#10;AAAADwAAAGRycy9kb3ducmV2LnhtbEVPS4vCMBC+C/sfwizsRda0C4pU0x4EwQcIPvY+NGNTbCal&#10;ibb77zeC4G0+vucsi8E24kGdrx0rSCcJCOLS6ZorBZfz+nsOwgdkjY1jUvBHHor8Y7TETLuej/Q4&#10;hUrEEPYZKjAhtJmUvjRk0U9cSxy5q+sshgi7SuoO+xhuG/mTJDNpsebYYLCllaHydrpbBX3V9r+7&#10;/WY37LdmWh7GWK9pptTXZ5osQAQawlv8cm90nJ/C85d4gM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tsp7ugAAANsA&#10;AAAPAAAAAAAAAAEAIAAAACIAAABkcnMvZG93bnJldi54bWxQSwECFAAUAAAACACHTuJAMy8FnjsA&#10;AAA5AAAAEAAAAAAAAAABACAAAAAJAQAAZHJzL3NoYXBleG1sLnhtbFBLBQYAAAAABgAGAFsBAACz&#10;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610A9A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ObQYNLwAAADb&#10;AAAADwAAAGRycy9kb3ducmV2LnhtbEVPS2vCQBC+C/6HZYRexOwmUpHUNdCWoseainicZsckmJ0N&#10;2a2P/vpuodDbfHzPWRU324kLDb51rCFNFAjiypmWaw37j7fZEoQPyAY7x6ThTh6K9Xi0wty4K+/o&#10;UoZaxBD2OWpoQuhzKX3VkEWfuJ44cic3WAwRDrU0A15juO1kptRCWmw5NjTY00tD1bn8shrO02Or&#10;7On7ebcxZfX6WGfp++dB64dJqp5ABLqFf/Gfe2vi/Dn8/h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0GD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2B0F36E9">
      <w:pPr>
        <w:adjustRightInd w:val="0"/>
        <w:snapToGrid w:val="0"/>
      </w:pPr>
    </w:p>
    <w:p w14:paraId="01BA5F44"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62865</wp:posOffset>
                </wp:positionV>
                <wp:extent cx="7056755" cy="127254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5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035D3B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2022.09-2025.06   </w:t>
                            </w:r>
                            <w:r>
                              <w:t>Northeast Electric Power University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         计算机技术/工学硕士 </w:t>
                            </w:r>
                          </w:p>
                          <w:p w14:paraId="6C07DCAF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人工智能原理，数据挖掘，专业英语，计算智能，虚拟现实，Python程序设计，矩阵分析，面向对象分析与设计，数字图像处理，密码学与信息安全，微机原理与应用。</w:t>
                            </w:r>
                          </w:p>
                          <w:p w14:paraId="04AA112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2012.09-2016.06                            天津科技大学                       物流工程/工学学士 </w:t>
                            </w:r>
                          </w:p>
                          <w:p w14:paraId="0B61988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物流信息系统，供应链管理，生产物流管理，物流成本分析与控制。</w:t>
                            </w:r>
                          </w:p>
                          <w:p w14:paraId="3A256130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70E48BA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A08DCB1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10732F8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C3AFE34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E36EDE0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50942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A51481B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4811D8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2.65pt;margin-top:4.95pt;height:100.2pt;width:555.65pt;z-index:251661312;mso-width-relative:page;mso-height-relative:page;" filled="f" stroked="f" coordsize="21600,21600" o:gfxdata="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OuOu9YAAAAJAQAADwAAAAAAAAABACAAAAAiAAAAZHJz&#10;L2Rvd25yZXYueG1sUEsBAhQAFAAAAAgAh07iQPrGhZjNAQAAgQ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035D3B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2022.09-2025.06   </w:t>
                      </w:r>
                      <w:r>
                        <w:t>Northeast Electric Power University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         计算机技术/工学硕士 </w:t>
                      </w:r>
                    </w:p>
                    <w:p w14:paraId="6C07DCAF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人工智能原理，数据挖掘，专业英语，计算智能，虚拟现实，Python程序设计，矩阵分析，面向对象分析与设计，数字图像处理，密码学与信息安全，微机原理与应用。</w:t>
                      </w:r>
                    </w:p>
                    <w:p w14:paraId="04AA112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 xml:space="preserve">2012.09-2016.06                            天津科技大学                       物流工程/工学学士 </w:t>
                      </w:r>
                    </w:p>
                    <w:p w14:paraId="0B61988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物流信息系统，供应链管理，生产物流管理，物流成本分析与控制。</w:t>
                      </w:r>
                    </w:p>
                    <w:p w14:paraId="3A256130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70E48BA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A08DCB1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10732F8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C3AFE34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E36EDE0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50942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A51481B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4811D8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E56647">
      <w:pPr>
        <w:adjustRightInd w:val="0"/>
        <w:snapToGrid w:val="0"/>
      </w:pPr>
    </w:p>
    <w:p w14:paraId="2C91A2F0">
      <w:pPr>
        <w:adjustRightInd w:val="0"/>
        <w:snapToGrid w:val="0"/>
      </w:pPr>
    </w:p>
    <w:p w14:paraId="6A24A64E">
      <w:pPr>
        <w:adjustRightInd w:val="0"/>
        <w:snapToGrid w:val="0"/>
      </w:pPr>
    </w:p>
    <w:p w14:paraId="1B0CE55D">
      <w:pPr>
        <w:adjustRightInd w:val="0"/>
        <w:snapToGrid w:val="0"/>
      </w:pPr>
    </w:p>
    <w:p w14:paraId="58C7F142">
      <w:pPr>
        <w:adjustRightInd w:val="0"/>
        <w:snapToGrid w:val="0"/>
      </w:pPr>
    </w:p>
    <w:p w14:paraId="097F4DF7">
      <w:pPr>
        <w:adjustRightInd w:val="0"/>
        <w:snapToGrid w:val="0"/>
      </w:pPr>
    </w:p>
    <w:p w14:paraId="73DEC02A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90805</wp:posOffset>
                </wp:positionV>
                <wp:extent cx="6543675" cy="471805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47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3FBBFC16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48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49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2E9739C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50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15pt;height:37.15pt;width:515.25pt;z-index:251669504;mso-width-relative:page;mso-height-relative:page;" coordorigin="10393,1552" coordsize="10305,743" o:gfxdata="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lgAtU8AAAADb&#10;AAAADwAAAGRycy9kb3ducmV2LnhtbEWPQWvCQBSE74X+h+UJXkrdVaRKdPWgCIqV0lhaj4/sMwnN&#10;vg3ZNdH+erdQ6HGYmW+Y+fJqK9FS40vHGoYDBYI4c6bkXMPHcfM8BeEDssHKMWm4kYfl4vFhjolx&#10;Hb9Tm4ZcRAj7BDUUIdSJlD4ryKIfuJo4emfXWAxRNrk0DXYRbis5UupFWiw5LhRY06qg7Du9WA3t&#10;QY0/X7Ov2+Vpsz7tpm9rv+9+tO73hmoGItA1/If/2lujYTyB3y/xB8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AC1T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3FBBFC16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科研经历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UnPpYLwAAADb&#10;AAAADwAAAGRycy9kb3ducmV2LnhtbEWPW4vCMBSE3xf8D+EIviyaKq5oNfogCF5gwdv7oTk2xeak&#10;NNHWf2+EhX0cZuYbZrFqbSmeVPvCsYLhIAFBnDldcK7gct70pyB8QNZYOiYFL/KwWna+Fphq1/CR&#10;nqeQiwhhn6ICE0KVSukzQxb9wFXE0bu52mKIss6lrrGJcFvKUZJMpMWC44LBitaGsvvpYRU0edVc&#10;94ftvj3szE/2+43FhiZK9brDZA4iUBv+w3/trVYwnsHn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z6WC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2E9739C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Xww/g7sAAADb&#10;AAAADwAAAGRycy9kb3ducmV2LnhtbEVPz2vCMBS+D/Y/hDfYZdikhQ6pxoLK2I62ytjx2TzbYvNS&#10;mkydf/1yGOz48f1eljc7iAtNvnesIU0UCOLGmZ5bDYf922wOwgdkg4Nj0vBDHsrV48MSC+OuXNGl&#10;Dq2IIewL1NCFMBZS+qYjiz5xI3HkTm6yGCKcWmkmvMZwO8hMqVdpsefY0OFIm46ac/1tNZxfvnpl&#10;T/d19W7qZpu3Wbo7fmr9/JSqBYhAt/Av/nN/GA15XB+/x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w/g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437EF761">
      <w:pPr>
        <w:adjustRightInd w:val="0"/>
        <w:snapToGrid w:val="0"/>
      </w:pPr>
    </w:p>
    <w:p w14:paraId="78E52245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111760</wp:posOffset>
                </wp:positionV>
                <wp:extent cx="6910705" cy="1924050"/>
                <wp:effectExtent l="0" t="0" r="0" b="0"/>
                <wp:wrapNone/>
                <wp:docPr id="60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007964E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2024.05.24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《Data Feature Extraction Methods Based on Deep Learning》ICETCI（EI会议）</w:t>
                            </w:r>
                          </w:p>
                          <w:p w14:paraId="6E1E313C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2022.11-2023.06    国网吉林省电力有限公司---基于深度学习与环境感知的配电网智慧运维技术研究</w:t>
                            </w:r>
                          </w:p>
                          <w:p w14:paraId="1753B13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研究内容：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      </w:r>
                          </w:p>
                          <w:p w14:paraId="00C2BD3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成果：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8.8pt;height:151.5pt;width:544.15pt;z-index:251668480;mso-width-relative:page;mso-height-relative:page;" filled="f" stroked="f" coordsize="21600,21600" o:gfxdata="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QSY422gAAAAoBAAAPAAAAAAAAAAEAIAAAACIAAABkcnMvZG93bnJldi54bWxQSwECFAAU&#10;AAAACACHTuJAgrm+9LYBAABb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007964E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2024.05.24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《Data Feature Extraction Methods Based on Deep Learning》ICETCI（EI会议）</w:t>
                      </w:r>
                    </w:p>
                    <w:p w14:paraId="6E1E313C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2022.11-2023.06    国网吉林省电力有限公司---基于深度学习与环境感知的配电网智慧运维技术研究</w:t>
                      </w:r>
                    </w:p>
                    <w:p w14:paraId="1753B13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研究内容：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深度学习驱动的配网智能视频监控方法；移动边缘计算支持的配电网运检设备环境感知方法；基于大数据的设备状态分析和诊断预警模型；深度学习与环境感知融合的配电网智慧运检系统研发；</w:t>
                      </w:r>
                    </w:p>
                    <w:p w14:paraId="00C2BD3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21"/>
                          <w:szCs w:val="21"/>
                        </w:rPr>
                        <w:t>成果：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论文1:《A wavelet transform and ResNet based method for sensing the operational status of secondary equipment in the distribution room》； 论文2:《IoT architecture for electricity distribution considering data fusion and intelligent decision making》 专利1：一种配电房二次设备运行状态感知方法与系统，已受理；专利2：一种配电室烟雾异常自动识别方法与系统，已受理。</w:t>
                      </w:r>
                    </w:p>
                  </w:txbxContent>
                </v:textbox>
              </v:rect>
            </w:pict>
          </mc:Fallback>
        </mc:AlternateContent>
      </w:r>
    </w:p>
    <w:p w14:paraId="0960AFB3">
      <w:pPr>
        <w:adjustRightInd w:val="0"/>
        <w:snapToGrid w:val="0"/>
      </w:pPr>
    </w:p>
    <w:p w14:paraId="5D41189A">
      <w:pPr>
        <w:adjustRightInd w:val="0"/>
        <w:snapToGrid w:val="0"/>
      </w:pPr>
    </w:p>
    <w:p w14:paraId="2559BD17">
      <w:pPr>
        <w:adjustRightInd w:val="0"/>
        <w:snapToGrid w:val="0"/>
      </w:pPr>
    </w:p>
    <w:p w14:paraId="7EB7D978">
      <w:pPr>
        <w:adjustRightInd w:val="0"/>
        <w:snapToGrid w:val="0"/>
      </w:pPr>
    </w:p>
    <w:p w14:paraId="6E1EC0AF">
      <w:pPr>
        <w:adjustRightInd w:val="0"/>
        <w:snapToGrid w:val="0"/>
      </w:pPr>
    </w:p>
    <w:p w14:paraId="2CD2EF96">
      <w:pPr>
        <w:adjustRightInd w:val="0"/>
        <w:snapToGrid w:val="0"/>
      </w:pPr>
    </w:p>
    <w:p w14:paraId="333E2AA1">
      <w:pPr>
        <w:adjustRightInd w:val="0"/>
        <w:snapToGrid w:val="0"/>
      </w:pPr>
    </w:p>
    <w:p w14:paraId="72F633DC">
      <w:pPr>
        <w:adjustRightInd w:val="0"/>
        <w:snapToGrid w:val="0"/>
      </w:pPr>
    </w:p>
    <w:p w14:paraId="6A3062CD">
      <w:pPr>
        <w:adjustRightInd w:val="0"/>
        <w:snapToGrid w:val="0"/>
      </w:pPr>
    </w:p>
    <w:p w14:paraId="5D4B3141">
      <w:pPr>
        <w:adjustRightInd w:val="0"/>
        <w:snapToGrid w:val="0"/>
      </w:pPr>
    </w:p>
    <w:p w14:paraId="28AD8233">
      <w:pPr>
        <w:adjustRightInd w:val="0"/>
        <w:snapToGrid w:val="0"/>
      </w:pPr>
    </w:p>
    <w:p w14:paraId="2368B479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92710</wp:posOffset>
                </wp:positionV>
                <wp:extent cx="6543675" cy="471805"/>
                <wp:effectExtent l="0" t="0" r="952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59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1222D6BE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7F19F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7.3pt;height:37.15pt;width:515.25pt;z-index:251670528;mso-width-relative:page;mso-height-relative:page;" coordorigin="10393,1552" coordsize="10305,743" o:gfxdata="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StAR3NkAAAAJ&#10;AQAADwAAAAAAAAABACAAAAAiAAAAZHJzL2Rvd25yZXYueG1sUEsBAhQAFAAAAAgAh07iQD13hd10&#10;CQAAcykAAA4AAAAAAAAAAQAgAAAAKAEAAGRycy9lMm9Eb2MueG1sUEsFBgAAAAAGAAYAWQEAAA4N&#10;AAAAAA=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DQqKZ8EAAADb&#10;AAAADwAAAGRycy9kb3ducmV2LnhtbEWPT2sCMRTE74V+h/AKvRRNLLbY1ehBEZRWxD9Uj4/Nc3dx&#10;87Js4q7205tCocdhZn7DjCZXW4qGal841tDrKhDEqTMFZxr2u3lnAMIHZIOlY9JwIw+T8ePDCBPj&#10;Wt5Qsw2ZiBD2CWrIQ6gSKX2ak0XfdRVx9E6uthiirDNpamwj3JbyVal3abHguJBjRdOc0vP2YjU0&#10;K9X//koPt8vLfHZcDtYz/9n+aP381FNDEIGu4T/8114YDW8f8Psl/gA5v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QqK&#10;Z8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1222D6BE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F2IncbsAAADb&#10;AAAADwAAAGRycy9kb3ducmV2LnhtbEWPQYvCMBSE7wv+h/CEvSyaKlikmvYgCK7Cgu56fzTPpti8&#10;lCba+u/NguBxmJlvmHUx2EbcqfO1YwWzaQKCuHS65krB3+92sgThA7LGxjEpeJCHIh99rDHTrucj&#10;3U+hEhHCPkMFJoQ2k9KXhiz6qWuJo3dxncUQZVdJ3WEf4baR8yRJpcWa44LBljaGyuvpZhX0Vduf&#10;94fdfjh8m0X584X1llKlPsezZAUi0BDe4Vd7pxWkc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Incb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37F19FC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YbJrSb4AAADb&#10;AAAADwAAAGRycy9kb3ducmV2LnhtbEWPT2sCMRTE7wW/Q3hCL0WTVbqUrVlBS6nHukrx+Lp5+wc3&#10;L8smVeunN4WCx2FmfsMslhfbiRMNvnWsIZkqEMSlMy3XGva798kLCB+QDXaOScMveVjmo4cFZsad&#10;eUunItQiQthnqKEJoc+k9GVDFv3U9cTRq9xgMUQ51NIMeI5w28mZUqm02HJcaLCndUPlsfixGo5P&#10;h1bZ6rrafpiifHuuZ8nn95fWj+NEvYIIdAn38H97YzSkc/j7En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JrS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2E0468D">
      <w:pPr>
        <w:adjustRightInd w:val="0"/>
        <w:snapToGrid w:val="0"/>
      </w:pPr>
    </w:p>
    <w:p w14:paraId="70FF325D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120015</wp:posOffset>
                </wp:positionV>
                <wp:extent cx="6910705" cy="2390775"/>
                <wp:effectExtent l="0" t="0" r="0" b="0"/>
                <wp:wrapNone/>
                <wp:docPr id="4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6152609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2016.08-2022.07                     宇信科技集团有限公司                       大数据开发工程师</w:t>
                            </w:r>
                          </w:p>
                          <w:p w14:paraId="64610959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个人客户分群画像项目</w:t>
                            </w:r>
                          </w:p>
                          <w:p w14:paraId="79B0929D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利用客户数据分析技术，根据消费习惯等多维度信息，进行高效的数据处理与分析，构建客户画像和标签系统，以优化客户服务和支持市场营销策略的制定。</w:t>
                            </w:r>
                          </w:p>
                          <w:p w14:paraId="05F597D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知识图谱风险预警工程项目</w:t>
                            </w:r>
                          </w:p>
                          <w:p w14:paraId="39CE9787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 xml:space="preserve">通过整合内部信贷数据与外部工商信息，构建客户知识图谱，挖掘隐藏的关联关系，刻画企业风险属性，及时发现企业风险项的变化，生成预警信息。 </w:t>
                            </w:r>
                          </w:p>
                          <w:p w14:paraId="4597E504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1"/>
                              </w:rPr>
                              <w:t>数仓迁移国产化项目</w:t>
                            </w:r>
                          </w:p>
                          <w:p w14:paraId="6F39B586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1" w:leftChars="391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</w:rPr>
                              <w:t>负责数据仓库迁移项目，将核心数据和业务模块从 Teradata 系统迁移到国产 GaussDB 环境，实现数据处理的国产化，提升数据管理的独立性和安全性。</w:t>
                            </w:r>
                          </w:p>
                          <w:p w14:paraId="13F5C52D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3.4pt;margin-top:9.45pt;height:188.25pt;width:544.15pt;z-index:251667456;mso-width-relative:page;mso-height-relative:page;" filled="f" stroked="f" coordsize="21600,21600" o:gfxdata="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RwcL3bAAAACgEAAA8AAAAAAAAAAQAgAAAAIgAAAGRycy9kb3ducmV2LnhtbFBLAQIU&#10;ABQAAAAIAIdO4kB24p03twEAAFs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6152609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2016.08-2022.07                     宇信科技集团有限公司                       大数据开发工程师</w:t>
                      </w:r>
                    </w:p>
                    <w:p w14:paraId="64610959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个人客户分群画像项目</w:t>
                      </w:r>
                    </w:p>
                    <w:p w14:paraId="79B0929D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利用客户数据分析技术，根据消费习惯等多维度信息，进行高效的数据处理与分析，构建客户画像和标签系统，以优化客户服务和支持市场营销策略的制定。</w:t>
                      </w:r>
                    </w:p>
                    <w:p w14:paraId="05F597D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知识图谱风险预警工程项目</w:t>
                      </w:r>
                    </w:p>
                    <w:p w14:paraId="39CE9787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 xml:space="preserve">通过整合内部信贷数据与外部工商信息，构建客户知识图谱，挖掘隐藏的关联关系，刻画企业风险属性，及时发现企业风险项的变化，生成预警信息。 </w:t>
                      </w:r>
                    </w:p>
                    <w:p w14:paraId="4597E504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1"/>
                        </w:rPr>
                        <w:t>数仓迁移国产化项目</w:t>
                      </w:r>
                    </w:p>
                    <w:p w14:paraId="6F39B586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1" w:leftChars="391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</w:rPr>
                        <w:t>负责数据仓库迁移项目，将核心数据和业务模块从 Teradata 系统迁移到国产 GaussDB 环境，实现数据处理的国产化，提升数据管理的独立性和安全性。</w:t>
                      </w:r>
                    </w:p>
                    <w:p w14:paraId="13F5C52D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3BFAE6">
      <w:pPr>
        <w:adjustRightInd w:val="0"/>
        <w:snapToGrid w:val="0"/>
      </w:pPr>
    </w:p>
    <w:p w14:paraId="5D14FD54">
      <w:pPr>
        <w:adjustRightInd w:val="0"/>
        <w:snapToGrid w:val="0"/>
      </w:pPr>
    </w:p>
    <w:p w14:paraId="09476D10">
      <w:pPr>
        <w:adjustRightInd w:val="0"/>
        <w:snapToGrid w:val="0"/>
      </w:pPr>
    </w:p>
    <w:p w14:paraId="142FC7B9">
      <w:pPr>
        <w:adjustRightInd w:val="0"/>
        <w:snapToGrid w:val="0"/>
      </w:pPr>
    </w:p>
    <w:p w14:paraId="080DAD92">
      <w:pPr>
        <w:adjustRightInd w:val="0"/>
        <w:snapToGrid w:val="0"/>
      </w:pPr>
    </w:p>
    <w:p w14:paraId="0FC877B5">
      <w:pPr>
        <w:adjustRightInd w:val="0"/>
        <w:snapToGrid w:val="0"/>
      </w:pPr>
    </w:p>
    <w:p w14:paraId="18A5210A">
      <w:pPr>
        <w:adjustRightInd w:val="0"/>
        <w:snapToGrid w:val="0"/>
      </w:pPr>
    </w:p>
    <w:p w14:paraId="11F13EA6">
      <w:pPr>
        <w:adjustRightInd w:val="0"/>
        <w:snapToGrid w:val="0"/>
      </w:pPr>
    </w:p>
    <w:p w14:paraId="6EFD1AC1">
      <w:pPr>
        <w:adjustRightInd w:val="0"/>
        <w:snapToGrid w:val="0"/>
      </w:pPr>
    </w:p>
    <w:p w14:paraId="7EF83DA5">
      <w:pPr>
        <w:adjustRightInd w:val="0"/>
        <w:snapToGrid w:val="0"/>
      </w:pPr>
    </w:p>
    <w:p w14:paraId="1461D390">
      <w:pPr>
        <w:adjustRightInd w:val="0"/>
        <w:snapToGrid w:val="0"/>
      </w:pPr>
    </w:p>
    <w:p w14:paraId="07FDEF17">
      <w:pPr>
        <w:adjustRightInd w:val="0"/>
        <w:snapToGrid w:val="0"/>
      </w:pPr>
    </w:p>
    <w:p w14:paraId="33CA0C8A">
      <w:pPr>
        <w:adjustRightInd w:val="0"/>
        <w:snapToGrid w:val="0"/>
      </w:pPr>
    </w:p>
    <w:p w14:paraId="694FD309">
      <w:pPr>
        <w:adjustRightInd w:val="0"/>
        <w:snapToGrid w:val="0"/>
      </w:pPr>
    </w:p>
    <w:p w14:paraId="365FF65C">
      <w:pPr>
        <w:adjustRightInd w:val="0"/>
        <w:snapToGrid w:val="0"/>
        <w:rPr>
          <w:sz w:val="10"/>
          <w:szCs w:val="8"/>
        </w:rPr>
      </w:pPr>
    </w:p>
    <w:p w14:paraId="1A7AE517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15875</wp:posOffset>
                </wp:positionV>
                <wp:extent cx="6543675" cy="471805"/>
                <wp:effectExtent l="0" t="0" r="952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6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6F0917B3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6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6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6C3A3E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6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.25pt;height:37.15pt;width:515.25pt;z-index:251671552;mso-width-relative:page;mso-height-relative:page;" coordorigin="10393,1552" coordsize="10305,743" o:gfxdata="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NkTZF/XAAAA&#10;CAEAAA8AAAAAAAAAAQAgAAAAIgAAAGRycy9kb3ducmV2LnhtbFBLAQIUABQAAAAIAIdO4kDArAzh&#10;dwkAAHMpAAAOAAAAAAAAAAEAIAAAACYBAABkcnMvZTJvRG9jLnhtbFBLBQYAAAAABgAGAFkBAAAP&#10;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QitK38AAAADb&#10;AAAADwAAAGRycy9kb3ducmV2LnhtbEWPQWsCMRSE70L/Q3gFL1ITRUW2Rg+KoKiU2tL2+Ni87i7d&#10;vCybuKv+eiMIPQ4z8w0zW5xtKRqqfeFYw6CvQBCnzhScafj8WL9MQfiAbLB0TBou5GExf+rMMDGu&#10;5XdqjiETEcI+QQ15CFUipU9zsuj7riKO3q+rLYYo60yaGtsIt6UcKjWRFguOCzlWtMwp/TuerIbm&#10;oEZf+/T7cuqtVz/b6dvK79qr1t3ngXoFEegc/sOP9sZomIzh/iX+ADm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K0rf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6F0917B3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校园经历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BxWE6bwAAADb&#10;AAAADwAAAGRycy9kb3ducmV2LnhtbEWPQYvCMBSE74L/ITzBi2iqsFW6Rg+C4CoI1t37o3nbFJuX&#10;0mRt/fdmQfA4zMw3zHrb21rcqfWVYwXzWQKCuHC64lLB93U/XYHwAVlj7ZgUPMjDdjMcrDHTruML&#10;3fNQighhn6ECE0KTSekLQxb9zDXE0ft1rcUQZVtK3WIX4baWiyRJpcWK44LBhnaGilv+ZxV0ZdP9&#10;HE+HY3/6Mh/FeYLVnlKlxqN58gkiUB/e4Vf7oBWkS/j/En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VhOm8AAAA&#10;2wAAAA8AAAAAAAAAAQAgAAAAIgAAAGRycy9kb3ducmV2LnhtbFBLAQIUABQAAAAIAIdO4kAzLwWe&#10;OwAAADkAAAAQAAAAAAAAAAEAIAAAAAsBAABkcnMvc2hhcGV4bWwueG1sUEsFBgAAAAAGAAYAWwEA&#10;ALUD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6C3A3EF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bxb5OLkAAADb&#10;AAAADwAAAGRycy9kb3ducmV2LnhtbEVPy4rCMBTdD/gP4QpuhjGpoEjHKIwiutQq4vJOc22LzU1p&#10;4vPrzUJweTjvyexua3Gl1leONSR9BYI4d6biQsN+t/wZg/AB2WDtmDQ8yMNs2vmaYGrcjbd0zUIh&#10;Ygj7FDWUITSplD4vyaLvu4Y4cifXWgwRtoU0Ld5iuK3lQKmRtFhxbCixoXlJ+Tm7WA3n72Ol7On5&#10;t12ZLF8Mi0Gy+T9o3esm6hdEoHv4iN/utdEwimPjl/gD5P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W+T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77B369A3">
      <w:pPr>
        <w:adjustRightInd w:val="0"/>
        <w:snapToGrid w:val="0"/>
      </w:pPr>
    </w:p>
    <w:p w14:paraId="38E87A97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46990</wp:posOffset>
                </wp:positionV>
                <wp:extent cx="6968490" cy="1040130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04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A3992C3"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2012.10-2013.02                  天津科技大学大学生创业实践协会                     宣传部部长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1DC025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领导6人团队，进行合理分工，把任务量化，提高大家完成工作的质量和效率。</w:t>
                            </w:r>
                          </w:p>
                          <w:p w14:paraId="6F63A202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为兼职招聘会筹集资金，去社会上拉赞助，说服企业为我们提供资金。</w:t>
                            </w:r>
                          </w:p>
                          <w:p w14:paraId="5C4B18EA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领导协调4部门成员，策划组织第2届兼职招聘会，安排协调招聘会现场各项事宜，担任现场负责人。</w:t>
                            </w:r>
                          </w:p>
                          <w:p w14:paraId="4807C251">
                            <w:pPr>
                              <w:pStyle w:val="5"/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4.55pt;margin-top:3.7pt;height:81.9pt;width:548.7pt;z-index:251660288;mso-width-relative:page;mso-height-relative:page;" filled="f" stroked="f" coordsize="21600,21600" o:gfxdata="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ZgkQzXAAAACQEAAA8AAAAAAAAAAQAgAAAAIgAAAGRycy9kb3ducmV2Lnht&#10;bFBLAQIUABQAAAAIAIdO4kBNe7J4wQEAAGcDAAAOAAAAAAAAAAEAIAAAACY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A3992C3"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/>
                        <w:rPr>
                          <w:rFonts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2012.10-2013.02                  天津科技大学大学生创业实践协会                     宣传部部长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1DC025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领导6人团队，进行合理分工，把任务量化，提高大家完成工作的质量和效率。</w:t>
                      </w:r>
                    </w:p>
                    <w:p w14:paraId="6F63A202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为兼职招聘会筹集资金，去社会上拉赞助，说服企业为我们提供资金。</w:t>
                      </w:r>
                    </w:p>
                    <w:p w14:paraId="5C4B18EA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领导协调4部门成员，策划组织第2届兼职招聘会，安排协调招聘会现场各项事宜，担任现场负责人。</w:t>
                      </w:r>
                    </w:p>
                    <w:p w14:paraId="4807C251">
                      <w:pPr>
                        <w:pStyle w:val="5"/>
                        <w:adjustRightInd w:val="0"/>
                        <w:snapToGrid w:val="0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B3CDBE">
      <w:pPr>
        <w:adjustRightInd w:val="0"/>
        <w:snapToGrid w:val="0"/>
      </w:pPr>
    </w:p>
    <w:p w14:paraId="11E8D887">
      <w:pPr>
        <w:adjustRightInd w:val="0"/>
        <w:snapToGrid w:val="0"/>
      </w:pPr>
    </w:p>
    <w:p w14:paraId="2CC7791A">
      <w:pPr>
        <w:adjustRightInd w:val="0"/>
        <w:snapToGrid w:val="0"/>
      </w:pPr>
    </w:p>
    <w:p w14:paraId="7B7DADEA">
      <w:pPr>
        <w:adjustRightInd w:val="0"/>
        <w:snapToGrid w:val="0"/>
      </w:pPr>
    </w:p>
    <w:p w14:paraId="1F85D130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149225</wp:posOffset>
                </wp:positionV>
                <wp:extent cx="6543675" cy="471805"/>
                <wp:effectExtent l="0" t="0" r="952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0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2F7A5855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1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2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099C7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3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1.75pt;height:37.15pt;width:515.25pt;z-index:251672576;mso-width-relative:page;mso-height-relative:page;" coordorigin="10393,1552" coordsize="10305,743" o:gfxdata="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14V/mr0AAADb&#10;AAAADwAAAGRycy9kb3ducmV2LnhtbEVPy2oCMRTdF/oP4QpuRBOlWJkaXSiCpZVSK9rlZXKdGTq5&#10;GSZxHv36ZiF0eTjv5bqzpWio9oVjDdOJAkGcOlNwpuH0tRsvQPiAbLB0TBp68rBePT4sMTGu5U9q&#10;jiETMYR9ghryEKpESp/mZNFPXEUcuaurLYYI60yaGtsYbks5U2ouLRYcG3KsaJNT+nO8WQ3NQT2d&#10;39NLfxvttt+vi4+tf2t/tR4OpuoFRKAu/Ivv7r3R8BzXx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X+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2F7A5855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荣誉证书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kruxrL0AAADb&#10;AAAADwAAAGRycy9kb3ducmV2LnhtbEWPQWvCQBSE7wX/w/KEXkrdJFAtqWsOgmAVhKq9P7LPbDD7&#10;NmTXJP57tyD0OMzMN8yyGG0jeup87VhBOktAEJdO11wpOJ82758gfEDW2DgmBXfyUKwmL0vMtRv4&#10;h/pjqESEsM9RgQmhzaX0pSGLfuZa4uhdXGcxRNlVUnc4RLhtZJYkc2mx5rhgsKW1ofJ6vFkFQ9UO&#10;v7v9djfuv81HeXjDekNzpV6nafIFItAY/sPP9lYrWGTw9yX+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GsvQAA&#10;ANsAAAAPAAAAAAAAAAEAIAAAACIAAABkcnMvZG93bnJldi54bWxQSwECFAAUAAAACACHTuJAMy8F&#10;njsAAAA5AAAAEAAAAAAAAAABACAAAAAMAQAAZHJzL3NoYXBleG1sLnhtbFBLBQYAAAAABgAGAFsB&#10;AAC2A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0099C7B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5Gv9lL8AAADb&#10;AAAADwAAAGRycy9kb3ducmV2LnhtbEWPT2vCQBTE70K/w/KEXkR3o7SWmFVoS6nHGqX0+Jp9JiHZ&#10;tyG79d+ndwWhx2FmfsNkq5NtxYF6XzvWkEwUCOLCmZpLDbvtx/gFhA/IBlvHpOFMHlbLh0GGqXFH&#10;3tAhD6WIEPYpaqhC6FIpfVGRRT9xHXH09q63GKLsS2l6PEa4beVUqWdpsea4UGFHbxUVTf5nNTSj&#10;n1rZ/eV182ny4v2pnCZfv99aPw4TtQAR6BT+w/f22miYz+D2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r/ZS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6BB6D68E">
      <w:pPr>
        <w:adjustRightInd w:val="0"/>
        <w:snapToGrid w:val="0"/>
      </w:pPr>
    </w:p>
    <w:p w14:paraId="605207A9">
      <w:pPr>
        <w:adjustRightInd w:val="0"/>
        <w:snapToGrid w:val="0"/>
      </w:pPr>
    </w:p>
    <w:p w14:paraId="45FCC4D2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29210</wp:posOffset>
                </wp:positionV>
                <wp:extent cx="6644005" cy="1014730"/>
                <wp:effectExtent l="0" t="0" r="0" b="0"/>
                <wp:wrapNone/>
                <wp:docPr id="7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0F6D083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2015.10：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获得天津科技大学二等奖学金</w:t>
                            </w:r>
                          </w:p>
                          <w:p w14:paraId="77AA16C7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2014.12：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获得物流师职业资格证书</w:t>
                            </w:r>
                          </w:p>
                          <w:p w14:paraId="5338C914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26.1pt;margin-top:2.3pt;height:79.9pt;width:523.15pt;z-index:251674624;mso-width-relative:page;mso-height-relative:page;" filled="f" stroked="f" coordsize="21600,21600" o:gfxdata="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E62dnXAAAACgEAAA8AAAAAAAAAAQAgAAAAIgAAAGRycy9kb3ducmV2&#10;LnhtbFBLAQIUABQAAAAIAIdO4kB0IvifxAEAAGg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F6D083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2015.10：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获得天津科技大学二等奖学金</w:t>
                      </w:r>
                    </w:p>
                    <w:p w14:paraId="77AA16C7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2014.12：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获得物流师职业资格证书</w:t>
                      </w:r>
                    </w:p>
                    <w:p w14:paraId="5338C914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22860</wp:posOffset>
                </wp:positionV>
                <wp:extent cx="4283075" cy="79883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5" cy="79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E4106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2024.09：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东北电力大学科技创新先进个人</w:t>
                            </w:r>
                          </w:p>
                          <w:p w14:paraId="5F568201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2024.03：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Kaggle全球机器学习竞赛: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国际银牌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(名次前3%)</w:t>
                            </w:r>
                          </w:p>
                          <w:p w14:paraId="14C655DB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822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2023.10：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东北电力大学研究生二等奖学金</w:t>
                            </w:r>
                          </w:p>
                          <w:p w14:paraId="17D85ED8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5.6pt;margin-top:1.8pt;height:62.9pt;width:337.25pt;z-index:251662336;mso-width-relative:page;mso-height-relative:page;" filled="f" stroked="f" coordsize="21600,21600" o:gfxdata="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VSRwM1gAAAAgBAAAPAAAAAAAAAAEAIAAAACIAAABkcnMvZG93bnJldi54bWxQ&#10;SwECFAAUAAAACACHTuJAOD6omcABAABm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3E4106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2024.09：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东北电力大学科技创新先进个人</w:t>
                      </w:r>
                    </w:p>
                    <w:p w14:paraId="5F568201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2024.03：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Kaggle全球机器学习竞赛: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国际银牌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(名次前3%)</w:t>
                      </w:r>
                    </w:p>
                    <w:p w14:paraId="14C655DB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822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2023.10：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东北电力大学研究生二等奖学金</w:t>
                      </w:r>
                    </w:p>
                    <w:p w14:paraId="17D85ED8"/>
                  </w:txbxContent>
                </v:textbox>
              </v:shape>
            </w:pict>
          </mc:Fallback>
        </mc:AlternateContent>
      </w:r>
    </w:p>
    <w:p w14:paraId="0D1791BF">
      <w:pPr>
        <w:adjustRightInd w:val="0"/>
        <w:snapToGrid w:val="0"/>
      </w:pPr>
    </w:p>
    <w:p w14:paraId="5C3EFD9D">
      <w:pPr>
        <w:adjustRightInd w:val="0"/>
        <w:snapToGrid w:val="0"/>
      </w:pPr>
    </w:p>
    <w:p w14:paraId="779456D5">
      <w:pPr>
        <w:adjustRightInd w:val="0"/>
        <w:snapToGrid w:val="0"/>
      </w:pPr>
    </w:p>
    <w:p w14:paraId="10D431AD"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60325</wp:posOffset>
                </wp:positionV>
                <wp:extent cx="6543675" cy="471805"/>
                <wp:effectExtent l="0" t="0" r="95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71805"/>
                          <a:chOff x="10393" y="1552"/>
                          <a:chExt cx="10305" cy="743"/>
                        </a:xfrm>
                      </wpg:grpSpPr>
                      <wps:wsp>
                        <wps:cNvPr id="75" name="文本框 552"/>
                        <wps:cNvSpPr txBox="1"/>
                        <wps:spPr>
                          <a:xfrm>
                            <a:off x="10811" y="1552"/>
                            <a:ext cx="1562" cy="7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14:paraId="45609970"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23E4F"/>
                                  <w:sz w:val="24"/>
                                  <w:szCs w:val="18"/>
                                </w:rPr>
                                <w:t>技能爱好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76" name="组合 30"/>
                        <wpg:cNvGrpSpPr/>
                        <wpg:grpSpPr>
                          <a:xfrm>
                            <a:off x="10393" y="1774"/>
                            <a:ext cx="10305" cy="423"/>
                            <a:chOff x="4276" y="2948"/>
                            <a:chExt cx="10305" cy="423"/>
                          </a:xfrm>
                        </wpg:grpSpPr>
                        <wps:wsp>
                          <wps:cNvPr id="77" name="Freeform 177"/>
                          <wps:cNvSpPr>
                            <a:spLocks noChangeAspect="1" noEditPoints="1"/>
                          </wps:cNvSpPr>
                          <wps:spPr>
                            <a:xfrm>
                              <a:off x="4276" y="2948"/>
                              <a:ext cx="423" cy="423"/>
                            </a:xfrm>
                            <a:custGeom>
                              <a:avLst/>
                              <a:gdLst>
                                <a:gd name="txL" fmla="*/ 0 w 166"/>
                                <a:gd name="txT" fmla="*/ 0 h 166"/>
                                <a:gd name="txR" fmla="*/ 166 w 166"/>
                                <a:gd name="txB" fmla="*/ 166 h 166"/>
                              </a:gdLst>
                              <a:ahLst/>
                              <a:cxnLst>
                                <a:cxn ang="0">
                                  <a:pos x="966444327" y="487825578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65199510" y="598274193"/>
                                </a:cxn>
                                <a:cxn ang="0">
                                  <a:pos x="809973687" y="653500016"/>
                                </a:cxn>
                                <a:cxn ang="0">
                                  <a:pos x="763951663" y="644296218"/>
                                </a:cxn>
                                <a:cxn ang="0">
                                  <a:pos x="653500016" y="763951663"/>
                                </a:cxn>
                                <a:cxn ang="0">
                                  <a:pos x="763951663" y="874403309"/>
                                </a:cxn>
                                <a:cxn ang="0">
                                  <a:pos x="883607108" y="763951663"/>
                                </a:cxn>
                                <a:cxn ang="0">
                                  <a:pos x="874403309" y="717929638"/>
                                </a:cxn>
                                <a:cxn ang="0">
                                  <a:pos x="1003262553" y="598274193"/>
                                </a:cxn>
                                <a:cxn ang="0">
                                  <a:pos x="1003262553" y="589070395"/>
                                </a:cxn>
                                <a:cxn ang="0">
                                  <a:pos x="1040077747" y="552255200"/>
                                </a:cxn>
                                <a:cxn ang="0">
                                  <a:pos x="1260981040" y="589070395"/>
                                </a:cxn>
                                <a:cxn ang="0">
                                  <a:pos x="1527903325" y="322148109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113711167" y="414192158"/>
                                </a:cxn>
                                <a:cxn ang="0">
                                  <a:pos x="1251777241" y="276126084"/>
                                </a:cxn>
                                <a:cxn ang="0">
                                  <a:pos x="1205755216" y="0"/>
                                </a:cxn>
                                <a:cxn ang="0">
                                  <a:pos x="938832931" y="266922286"/>
                                </a:cxn>
                                <a:cxn ang="0">
                                  <a:pos x="966444327" y="487825578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1260981040" y="681114444"/>
                                </a:cxn>
                                <a:cxn ang="0">
                                  <a:pos x="1260981040" y="763951663"/>
                                </a:cxn>
                                <a:cxn ang="0">
                                  <a:pos x="763951663" y="1260981040"/>
                                </a:cxn>
                                <a:cxn ang="0">
                                  <a:pos x="266922286" y="763951663"/>
                                </a:cxn>
                                <a:cxn ang="0">
                                  <a:pos x="763951663" y="266922286"/>
                                </a:cxn>
                                <a:cxn ang="0">
                                  <a:pos x="837585083" y="266922286"/>
                                </a:cxn>
                                <a:cxn ang="0">
                                  <a:pos x="1049281546" y="55225823"/>
                                </a:cxn>
                                <a:cxn ang="0">
                                  <a:pos x="763951663" y="0"/>
                                </a:cxn>
                                <a:cxn ang="0">
                                  <a:pos x="0" y="763951663"/>
                                </a:cxn>
                                <a:cxn ang="0">
                                  <a:pos x="763951663" y="1527903325"/>
                                </a:cxn>
                                <a:cxn ang="0">
                                  <a:pos x="1527903325" y="763951663"/>
                                </a:cxn>
                                <a:cxn ang="0">
                                  <a:pos x="1472677502" y="469414950"/>
                                </a:cxn>
                                <a:cxn ang="0">
                                  <a:pos x="1279388637" y="653500016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800769889" y="570662797"/>
                                </a:cxn>
                                <a:cxn ang="0">
                                  <a:pos x="902014705" y="478621780"/>
                                </a:cxn>
                                <a:cxn ang="0">
                                  <a:pos x="883607108" y="358966335"/>
                                </a:cxn>
                                <a:cxn ang="0">
                                  <a:pos x="763951663" y="340555706"/>
                                </a:cxn>
                                <a:cxn ang="0">
                                  <a:pos x="340555706" y="763951663"/>
                                </a:cxn>
                                <a:cxn ang="0">
                                  <a:pos x="763951663" y="1187347619"/>
                                </a:cxn>
                                <a:cxn ang="0">
                                  <a:pos x="1187347619" y="763951663"/>
                                </a:cxn>
                                <a:cxn ang="0">
                                  <a:pos x="1178143821" y="653500016"/>
                                </a:cxn>
                                <a:cxn ang="0">
                                  <a:pos x="1049281546" y="625888621"/>
                                </a:cxn>
                                <a:cxn ang="0">
                                  <a:pos x="957240528" y="727133437"/>
                                </a:cxn>
                                <a:cxn ang="0">
                                  <a:pos x="957240528" y="763951663"/>
                                </a:cxn>
                                <a:cxn ang="0">
                                  <a:pos x="763951663" y="948036729"/>
                                </a:cxn>
                                <a:cxn ang="0">
                                  <a:pos x="579866596" y="763951663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  <a:cxn ang="0">
                                  <a:pos x="763951663" y="570662797"/>
                                </a:cxn>
                              </a:cxnLst>
                              <a:rect l="txL" t="txT" r="txR" b="txB"/>
                              <a:pathLst>
                                <a:path w="166" h="166">
                                  <a:moveTo>
                                    <a:pt x="105" y="53"/>
                                  </a:move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94" y="65"/>
                                    <a:pt x="94" y="65"/>
                                    <a:pt x="94" y="65"/>
                                  </a:cubicBezTo>
                                  <a:cubicBezTo>
                                    <a:pt x="88" y="71"/>
                                    <a:pt x="88" y="71"/>
                                    <a:pt x="88" y="71"/>
                                  </a:cubicBezTo>
                                  <a:cubicBezTo>
                                    <a:pt x="86" y="71"/>
                                    <a:pt x="85" y="70"/>
                                    <a:pt x="83" y="70"/>
                                  </a:cubicBezTo>
                                  <a:cubicBezTo>
                                    <a:pt x="76" y="70"/>
                                    <a:pt x="71" y="76"/>
                                    <a:pt x="71" y="83"/>
                                  </a:cubicBezTo>
                                  <a:cubicBezTo>
                                    <a:pt x="71" y="90"/>
                                    <a:pt x="76" y="95"/>
                                    <a:pt x="83" y="95"/>
                                  </a:cubicBezTo>
                                  <a:cubicBezTo>
                                    <a:pt x="90" y="95"/>
                                    <a:pt x="96" y="90"/>
                                    <a:pt x="96" y="83"/>
                                  </a:cubicBezTo>
                                  <a:cubicBezTo>
                                    <a:pt x="96" y="81"/>
                                    <a:pt x="95" y="80"/>
                                    <a:pt x="95" y="78"/>
                                  </a:cubicBezTo>
                                  <a:cubicBezTo>
                                    <a:pt x="109" y="65"/>
                                    <a:pt x="109" y="65"/>
                                    <a:pt x="109" y="65"/>
                                  </a:cubicBezTo>
                                  <a:cubicBezTo>
                                    <a:pt x="109" y="64"/>
                                    <a:pt x="109" y="64"/>
                                    <a:pt x="109" y="64"/>
                                  </a:cubicBezTo>
                                  <a:cubicBezTo>
                                    <a:pt x="113" y="60"/>
                                    <a:pt x="113" y="60"/>
                                    <a:pt x="113" y="60"/>
                                  </a:cubicBezTo>
                                  <a:cubicBezTo>
                                    <a:pt x="137" y="64"/>
                                    <a:pt x="137" y="64"/>
                                    <a:pt x="137" y="64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21" y="45"/>
                                    <a:pt x="121" y="45"/>
                                    <a:pt x="121" y="45"/>
                                  </a:cubicBezTo>
                                  <a:cubicBezTo>
                                    <a:pt x="136" y="30"/>
                                    <a:pt x="136" y="30"/>
                                    <a:pt x="136" y="30"/>
                                  </a:cubicBezTo>
                                  <a:cubicBezTo>
                                    <a:pt x="131" y="0"/>
                                    <a:pt x="131" y="0"/>
                                    <a:pt x="131" y="0"/>
                                  </a:cubicBezTo>
                                  <a:cubicBezTo>
                                    <a:pt x="102" y="29"/>
                                    <a:pt x="102" y="29"/>
                                    <a:pt x="102" y="29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lose/>
                                  <a:moveTo>
                                    <a:pt x="139" y="71"/>
                                  </a:moveTo>
                                  <a:cubicBezTo>
                                    <a:pt x="137" y="74"/>
                                    <a:pt x="137" y="74"/>
                                    <a:pt x="137" y="74"/>
                                  </a:cubicBezTo>
                                  <a:cubicBezTo>
                                    <a:pt x="137" y="77"/>
                                    <a:pt x="137" y="79"/>
                                    <a:pt x="137" y="83"/>
                                  </a:cubicBezTo>
                                  <a:cubicBezTo>
                                    <a:pt x="137" y="113"/>
                                    <a:pt x="113" y="137"/>
                                    <a:pt x="83" y="137"/>
                                  </a:cubicBezTo>
                                  <a:cubicBezTo>
                                    <a:pt x="53" y="137"/>
                                    <a:pt x="29" y="113"/>
                                    <a:pt x="29" y="83"/>
                                  </a:cubicBezTo>
                                  <a:cubicBezTo>
                                    <a:pt x="29" y="53"/>
                                    <a:pt x="53" y="28"/>
                                    <a:pt x="83" y="29"/>
                                  </a:cubicBezTo>
                                  <a:cubicBezTo>
                                    <a:pt x="86" y="29"/>
                                    <a:pt x="89" y="29"/>
                                    <a:pt x="91" y="29"/>
                                  </a:cubicBezTo>
                                  <a:cubicBezTo>
                                    <a:pt x="114" y="6"/>
                                    <a:pt x="114" y="6"/>
                                    <a:pt x="114" y="6"/>
                                  </a:cubicBezTo>
                                  <a:cubicBezTo>
                                    <a:pt x="105" y="2"/>
                                    <a:pt x="94" y="0"/>
                                    <a:pt x="83" y="0"/>
                                  </a:cubicBezTo>
                                  <a:cubicBezTo>
                                    <a:pt x="37" y="0"/>
                                    <a:pt x="0" y="37"/>
                                    <a:pt x="0" y="83"/>
                                  </a:cubicBezTo>
                                  <a:cubicBezTo>
                                    <a:pt x="0" y="129"/>
                                    <a:pt x="37" y="166"/>
                                    <a:pt x="83" y="166"/>
                                  </a:cubicBezTo>
                                  <a:cubicBezTo>
                                    <a:pt x="129" y="166"/>
                                    <a:pt x="166" y="129"/>
                                    <a:pt x="166" y="83"/>
                                  </a:cubicBezTo>
                                  <a:cubicBezTo>
                                    <a:pt x="166" y="72"/>
                                    <a:pt x="164" y="61"/>
                                    <a:pt x="160" y="51"/>
                                  </a:cubicBezTo>
                                  <a:cubicBezTo>
                                    <a:pt x="139" y="71"/>
                                    <a:pt x="139" y="71"/>
                                    <a:pt x="139" y="71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5" y="62"/>
                                    <a:pt x="86" y="62"/>
                                    <a:pt x="87" y="62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6" y="39"/>
                                    <a:pt x="96" y="39"/>
                                    <a:pt x="96" y="39"/>
                                  </a:cubicBezTo>
                                  <a:cubicBezTo>
                                    <a:pt x="92" y="37"/>
                                    <a:pt x="88" y="37"/>
                                    <a:pt x="83" y="37"/>
                                  </a:cubicBezTo>
                                  <a:cubicBezTo>
                                    <a:pt x="58" y="37"/>
                                    <a:pt x="37" y="57"/>
                                    <a:pt x="37" y="83"/>
                                  </a:cubicBezTo>
                                  <a:cubicBezTo>
                                    <a:pt x="37" y="108"/>
                                    <a:pt x="58" y="129"/>
                                    <a:pt x="83" y="129"/>
                                  </a:cubicBezTo>
                                  <a:cubicBezTo>
                                    <a:pt x="109" y="129"/>
                                    <a:pt x="129" y="108"/>
                                    <a:pt x="129" y="83"/>
                                  </a:cubicBezTo>
                                  <a:cubicBezTo>
                                    <a:pt x="129" y="79"/>
                                    <a:pt x="129" y="75"/>
                                    <a:pt x="128" y="71"/>
                                  </a:cubicBezTo>
                                  <a:cubicBezTo>
                                    <a:pt x="114" y="68"/>
                                    <a:pt x="114" y="68"/>
                                    <a:pt x="114" y="68"/>
                                  </a:cubicBezTo>
                                  <a:cubicBezTo>
                                    <a:pt x="104" y="79"/>
                                    <a:pt x="104" y="79"/>
                                    <a:pt x="104" y="79"/>
                                  </a:cubicBezTo>
                                  <a:cubicBezTo>
                                    <a:pt x="104" y="80"/>
                                    <a:pt x="104" y="81"/>
                                    <a:pt x="104" y="83"/>
                                  </a:cubicBezTo>
                                  <a:cubicBezTo>
                                    <a:pt x="104" y="94"/>
                                    <a:pt x="95" y="103"/>
                                    <a:pt x="83" y="103"/>
                                  </a:cubicBezTo>
                                  <a:cubicBezTo>
                                    <a:pt x="72" y="103"/>
                                    <a:pt x="63" y="94"/>
                                    <a:pt x="63" y="83"/>
                                  </a:cubicBezTo>
                                  <a:cubicBezTo>
                                    <a:pt x="63" y="71"/>
                                    <a:pt x="72" y="62"/>
                                    <a:pt x="83" y="62"/>
                                  </a:cubicBezTo>
                                  <a:close/>
                                  <a:moveTo>
                                    <a:pt x="83" y="62"/>
                                  </a:moveTo>
                                  <a:cubicBezTo>
                                    <a:pt x="83" y="62"/>
                                    <a:pt x="83" y="62"/>
                                    <a:pt x="83" y="62"/>
                                  </a:cubicBezTo>
                                </a:path>
                              </a:pathLst>
                            </a:custGeom>
                            <a:solidFill>
                              <a:srgbClr val="323E4F">
                                <a:alpha val="100000"/>
                              </a:srgbClr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A5C77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8" name="自选图形 553"/>
                          <wps:cNvCnPr/>
                          <wps:spPr>
                            <a:xfrm flipV="1">
                              <a:off x="4843" y="3347"/>
                              <a:ext cx="9738" cy="2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323E4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4.75pt;height:37.15pt;width:515.25pt;z-index:251673600;mso-width-relative:page;mso-height-relative:page;" coordorigin="10393,1552" coordsize="10305,743" o:gfxdata="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">
                <o:lock v:ext="edit" aspectratio="f"/>
                <v:shape id="文本框 552" o:spid="_x0000_s1026" o:spt="202" type="#_x0000_t202" style="position:absolute;left:10811;top:1552;height:743;width:1562;" filled="f" stroked="f" coordsize="21600,21600" o:gfxdata="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/Lc&#10;AsEAAADbAAAADwAAAAAAAAABACAAAAAiAAAAZHJzL2Rvd25yZXYueG1sUEsBAhQAFAAAAAgAh07i&#10;QDMvBZ47AAAAOQAAABAAAAAAAAAAAQAgAAAAEAEAAGRycy9zaGFwZXhtbC54bWxQSwUGAAAAAAYA&#10;BgBbAQAAugMAAAAA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 w14:paraId="45609970">
                        <w:pPr>
                          <w:rPr>
                            <w:rFonts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23E4F"/>
                            <w:sz w:val="24"/>
                            <w:szCs w:val="18"/>
                          </w:rPr>
                          <w:t>技能爱好</w:t>
                        </w:r>
                      </w:p>
                    </w:txbxContent>
                  </v:textbox>
                </v:shape>
                <v:group id="组合 30" o:spid="_x0000_s1026" o:spt="203" style="position:absolute;left:10393;top:1774;height:423;width:10305;" coordorigin="4276,2948" coordsize="10305,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7" o:spid="_x0000_s1026" o:spt="100" style="position:absolute;left:4276;top:2948;height:423;width:423;" fillcolor="#323E4F" filled="t" stroked="f" coordsize="166,166" o:gfxdata="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SNLsAAADb&#10;AAAADwAAAAAAAAABACAAAAAiAAAAZHJzL2Rvd25yZXYueG1sUEsBAhQAFAAAAAgAh07iQDMvBZ47&#10;AAAAOQAAABAAAAAAAAAAAQAgAAAACgEAAGRycy9zaGFwZXhtbC54bWxQSwUGAAAAAAYABgBbAQAA&#10;tAMAAAAA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    <v:path textboxrect="0,0,166,166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 w14:paraId="4A5C779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自选图形 553" o:spid="_x0000_s1026" o:spt="32" type="#_x0000_t32" style="position:absolute;left:4843;top:3347;flip:y;height:2;width:9738;" filled="f" stroked="t" coordsize="21600,21600" o:gfxdata="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z2/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25pt" color="#323E4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37827CE9">
      <w:pPr>
        <w:adjustRightInd w:val="0"/>
        <w:snapToGrid w:val="0"/>
      </w:pPr>
    </w:p>
    <w:p w14:paraId="23FEBFED"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9C1404C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计算机：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计算机考试3级</w:t>
                            </w:r>
                          </w:p>
                          <w:p w14:paraId="65CC7A8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72.6pt;margin-top:8.35pt;height:71.05pt;width:434.8pt;z-index:251675648;mso-width-relative:page;mso-height-relative:page;" filled="f" stroked="f" coordsize="21600,21600" o:gfxdata="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ujOx1wAAAAsBAAAPAAAAAAAAAAEAIAAAACIAAABkcnMvZG93bnJldi54bWxQ&#10;SwECFAAUAAAACACHTuJAMAQHMb8BAABm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9C1404C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计算机：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计算机考试3级</w:t>
                      </w:r>
                    </w:p>
                    <w:p w14:paraId="65CC7A86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106045</wp:posOffset>
                </wp:positionV>
                <wp:extent cx="5521960" cy="902335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902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713D16E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英语等级：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CET-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；</w:t>
                            </w:r>
                          </w:p>
                          <w:p w14:paraId="5E564F16"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兴趣爱好：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健身、音乐、篮球。</w:t>
                            </w:r>
                          </w:p>
                          <w:p w14:paraId="3024EEF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5.95pt;margin-top:8.35pt;height:71.05pt;width:434.8pt;z-index:251663360;mso-width-relative:page;mso-height-relative:page;" filled="f" stroked="f" coordsize="21600,21600" o:gfxdata="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7W0/TWAAAACQEAAA8AAAAAAAAAAQAgAAAAIgAAAGRycy9kb3ducmV2LnhtbFBL&#10;AQIUABQAAAAIAIdO4kAvVgWrvwEAAGY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713D16E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英语等级：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CET-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；</w:t>
                      </w:r>
                    </w:p>
                    <w:p w14:paraId="5E564F16"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kern w:val="24"/>
                          <w:sz w:val="21"/>
                        </w:rPr>
                        <w:t>兴趣爱好：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</w:rPr>
                        <w:t>健身、音乐、篮球。</w:t>
                      </w:r>
                    </w:p>
                    <w:p w14:paraId="3024EEF0"/>
                  </w:txbxContent>
                </v:textbox>
              </v:shape>
            </w:pict>
          </mc:Fallback>
        </mc:AlternateContent>
      </w:r>
    </w:p>
    <w:p w14:paraId="7F15B34C">
      <w:pPr>
        <w:adjustRightInd w:val="0"/>
        <w:snapToGrid w:val="0"/>
      </w:pPr>
    </w:p>
    <w:p w14:paraId="7E8C6065">
      <w:pPr>
        <w:adjustRightInd w:val="0"/>
        <w:snapToGrid w:val="0"/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  <w:color w:val="323E4F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MxNjAyZDE3ZDA1NjllZmJhY2Q4M2U1NjRmMGY0NTAifQ=="/>
  </w:docVars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335E2"/>
    <w:rsid w:val="003357D4"/>
    <w:rsid w:val="0039501B"/>
    <w:rsid w:val="003A696B"/>
    <w:rsid w:val="003C2481"/>
    <w:rsid w:val="003D3A15"/>
    <w:rsid w:val="00424ADA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C22A0"/>
    <w:rsid w:val="00A14121"/>
    <w:rsid w:val="00A541D6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C70A5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0317318F"/>
    <w:rsid w:val="076C1969"/>
    <w:rsid w:val="0AE61AEF"/>
    <w:rsid w:val="0DC9391A"/>
    <w:rsid w:val="16490CAF"/>
    <w:rsid w:val="18BA2340"/>
    <w:rsid w:val="1B4E5B4E"/>
    <w:rsid w:val="1BFA20A6"/>
    <w:rsid w:val="1D8421CF"/>
    <w:rsid w:val="220230B7"/>
    <w:rsid w:val="278142F9"/>
    <w:rsid w:val="2912729F"/>
    <w:rsid w:val="2B804BE8"/>
    <w:rsid w:val="2C256D28"/>
    <w:rsid w:val="2CB207DD"/>
    <w:rsid w:val="2E1D693D"/>
    <w:rsid w:val="30157EDB"/>
    <w:rsid w:val="33A647C9"/>
    <w:rsid w:val="33C71E7E"/>
    <w:rsid w:val="33DD7F20"/>
    <w:rsid w:val="36EC217C"/>
    <w:rsid w:val="39E40E47"/>
    <w:rsid w:val="3AA708C3"/>
    <w:rsid w:val="3AB2678B"/>
    <w:rsid w:val="3F6E2D9A"/>
    <w:rsid w:val="42EB2656"/>
    <w:rsid w:val="4672141F"/>
    <w:rsid w:val="48425ABB"/>
    <w:rsid w:val="4FA7680B"/>
    <w:rsid w:val="509D2D4D"/>
    <w:rsid w:val="512315A3"/>
    <w:rsid w:val="52AC1DB3"/>
    <w:rsid w:val="54777299"/>
    <w:rsid w:val="54B15A39"/>
    <w:rsid w:val="55D05DD8"/>
    <w:rsid w:val="585C67EF"/>
    <w:rsid w:val="5AE25C04"/>
    <w:rsid w:val="5DFA593A"/>
    <w:rsid w:val="623D1B98"/>
    <w:rsid w:val="62EC3C3B"/>
    <w:rsid w:val="65526FC4"/>
    <w:rsid w:val="68A50E88"/>
    <w:rsid w:val="69447FB8"/>
    <w:rsid w:val="6B073E60"/>
    <w:rsid w:val="6CA572BA"/>
    <w:rsid w:val="70C968E0"/>
    <w:rsid w:val="74A76BEC"/>
    <w:rsid w:val="751D4650"/>
    <w:rsid w:val="76E11DE3"/>
    <w:rsid w:val="7C715FBE"/>
    <w:rsid w:val="7E3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2024-10-30T06:08:00Z</dcterms:created>
  <dc:creator>kedao</dc:creator>
  <cp:lastModifiedBy>魏旻瀚</cp:lastModifiedBy>
  <dcterms:modified xsi:type="dcterms:W3CDTF">2025-02-24T12:50:49Z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B4EC6C2C13B04A3294973C3E1D5E8841_13</vt:lpwstr>
  </property>
  <property fmtid="{D5CDD505-2E9C-101B-9397-08002B2CF9AE}" pid="4" name="KSOTemplateDocerSaveRecord">
    <vt:lpwstr>eyJoZGlkIjoiNTY1N2U3MDQ1NDEzOGExOTg5ZmMxYjVlM2Y5Y2FjNDAiLCJ1c2VySWQiOiIzMjgwNjExMzAifQ==</vt:lpwstr>
  </property>
</Properties>
</file>