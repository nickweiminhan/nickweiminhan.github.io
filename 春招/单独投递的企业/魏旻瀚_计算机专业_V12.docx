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4D6EBD">
      <w:pPr>
        <w:adjustRightInd w:val="0"/>
        <w:snapToGrid w:val="0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6083300</wp:posOffset>
            </wp:positionH>
            <wp:positionV relativeFrom="paragraph">
              <wp:posOffset>-27305</wp:posOffset>
            </wp:positionV>
            <wp:extent cx="957580" cy="1368425"/>
            <wp:effectExtent l="0" t="0" r="7620" b="3175"/>
            <wp:wrapNone/>
            <wp:docPr id="10" name="图片 573" descr="D:/Users/shi'hang/Desktop/77ba6feb-1444-4acf-9717-2a7312d4f294.jpg77ba6feb-1444-4acf-9717-2a7312d4f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D:/Users/shi'hang/Desktop/77ba6feb-1444-4acf-9717-2a7312d4f294.jpg77ba6feb-1444-4acf-9717-2a7312d4f294"/>
                    <pic:cNvPicPr>
                      <a:picLocks noChangeAspect="1"/>
                    </pic:cNvPicPr>
                  </pic:nvPicPr>
                  <pic:blipFill>
                    <a:blip r:embed="rId4"/>
                    <a:srcRect t="891" b="891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100330</wp:posOffset>
                </wp:positionV>
                <wp:extent cx="2362835" cy="14046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1404620"/>
                          <a:chOff x="5336" y="721"/>
                          <a:chExt cx="3721" cy="2212"/>
                        </a:xfrm>
                      </wpg:grpSpPr>
                      <wps:wsp>
                        <wps:cNvPr id="7" name="文本框 69"/>
                        <wps:cNvSpPr txBox="1"/>
                        <wps:spPr>
                          <a:xfrm>
                            <a:off x="5635" y="721"/>
                            <a:ext cx="3423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E6CC2F6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(+86)156-2083-0822</w:t>
                              </w:r>
                            </w:p>
                            <w:p w14:paraId="5D805818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15620830822@163.com</w:t>
                              </w:r>
                            </w:p>
                            <w:p w14:paraId="1FC06CF5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  <w:lang w:val="en-US" w:eastAsia="zh-CN"/>
                                </w:rPr>
                                <w:t>安徽省蚌埠市(籍贯)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336" y="882"/>
                            <a:ext cx="220" cy="1351"/>
                            <a:chOff x="6690" y="882"/>
                            <a:chExt cx="220" cy="1351"/>
                          </a:xfrm>
                        </wpg:grpSpPr>
                        <wps:wsp>
                          <wps:cNvPr id="26" name="定位"/>
                          <wps:cNvSpPr/>
                          <wps:spPr>
                            <a:xfrm>
                              <a:off x="6732" y="2005"/>
                              <a:ext cx="134" cy="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lIns="91440" tIns="45720" rIns="91440" bIns="324000" anchor="ctr" upright="1"/>
                        </wps:wsp>
                        <wps:wsp>
                          <wps:cNvPr id="27" name="电话"/>
                          <wps:cNvSpPr/>
                          <wps:spPr>
                            <a:xfrm>
                              <a:off x="6712" y="882"/>
                              <a:ext cx="175" cy="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634" y="0"/>
                                </a:cxn>
                                <a:cxn ang="0">
                                  <a:pos x="65892" y="8624"/>
                                </a:cxn>
                                <a:cxn ang="0">
                                  <a:pos x="80255" y="51748"/>
                                </a:cxn>
                                <a:cxn ang="0">
                                  <a:pos x="76151" y="63823"/>
                                </a:cxn>
                                <a:cxn ang="0">
                                  <a:pos x="51530" y="75897"/>
                                </a:cxn>
                                <a:cxn ang="0">
                                  <a:pos x="98720" y="167320"/>
                                </a:cxn>
                                <a:cxn ang="0">
                                  <a:pos x="122321" y="154816"/>
                                </a:cxn>
                                <a:cxn ang="0">
                                  <a:pos x="137703" y="156970"/>
                                </a:cxn>
                                <a:cxn ang="0">
                                  <a:pos x="176686" y="189744"/>
                                </a:cxn>
                                <a:cxn ang="0">
                                  <a:pos x="178738" y="201819"/>
                                </a:cxn>
                                <a:cxn ang="0">
                                  <a:pos x="156169" y="231143"/>
                                </a:cxn>
                                <a:cxn ang="0">
                                  <a:pos x="135651" y="234593"/>
                                </a:cxn>
                                <a:cxn ang="0">
                                  <a:pos x="237" y="13799"/>
                                </a:cxn>
                                <a:cxn ang="0">
                                  <a:pos x="14599" y="3449"/>
                                </a:cxn>
                                <a:cxn ang="0">
                                  <a:pos x="55634" y="0"/>
                                </a:cxn>
                              </a:cxnLst>
                              <a:rect l="0" t="0" r="0" b="0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信息"/>
                          <wps:cNvSpPr/>
                          <wps:spPr>
                            <a:xfrm>
                              <a:off x="6690" y="1513"/>
                              <a:ext cx="221" cy="1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65pt;margin-top:7.9pt;height:110.6pt;width:186.05pt;z-index:251665408;mso-width-relative:page;mso-height-relative:page;" coordorigin="5336,721" coordsize="3721,2212" o:gfxdata="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F5bhR9oAAAAKAQAADwAAAAAAAAABACAAAAAiAAAAZHJz&#10;L2Rvd25yZXYueG1sUEsBAhQAFAAAAAgAh07iQPlJv4M+CAAAHB0AAA4AAAAAAAAAAQAgAAAAKQEA&#10;AGRycy9lMm9Eb2MueG1sUEsFBgAAAAAGAAYAWQEAANkLAAAAAA==&#10;">
                <o:lock v:ext="edit" aspectratio="f"/>
                <v:shape id="文本框 69" o:spid="_x0000_s1026" o:spt="202" type="#_x0000_t202" style="position:absolute;left:5635;top:721;height:2212;width:342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6CC2F6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(+86)156-2083-0822</w:t>
                        </w:r>
                      </w:p>
                      <w:p w14:paraId="5D805818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15620830822@163.com</w:t>
                        </w:r>
                      </w:p>
                      <w:p w14:paraId="1FC06CF5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  <w:lang w:val="en-US" w:eastAsia="zh-CN"/>
                          </w:rPr>
                          <w:t>安徽省蚌埠市(籍贯)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5336;top:882;height:1351;width:220;" coordorigin="6690,882" coordsize="220,135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定位" o:spid="_x0000_s1026" o:spt="100" style="position:absolute;left:6732;top:2005;height:229;width:134;v-text-anchor:middle;" fillcolor="#323E4F" filled="t" stroked="f" coordsize="559792,955625" o:gfxdata="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hWq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  <v:shape id="电话" o:spid="_x0000_s1026" o:spt="100" style="position:absolute;left:6712;top:882;height:230;width:175;v-text-anchor:middle;" fillcolor="#323E4F" filled="t" stroked="f" coordsize="1978606,3092264" o:gfxdata="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a/SvQAA&#10;ANs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6690;top:1513;height:147;width:221;v-text-anchor:middle;" fillcolor="#323E4F" filled="t" stroked="f" coordsize="4974795,3320682" o:gfxdata="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pGIlugAAANs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D9DFFF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72390</wp:posOffset>
                </wp:positionV>
                <wp:extent cx="1452880" cy="665480"/>
                <wp:effectExtent l="0" t="0" r="0" b="127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623" cy="6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71206A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40"/>
                                <w:szCs w:val="28"/>
                              </w:rPr>
                              <w:t>魏 旻 瀚</w:t>
                            </w:r>
                          </w:p>
                          <w:p w14:paraId="39960EE2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6.6pt;margin-top:5.7pt;height:52.4pt;width:114.4pt;z-index:251659264;mso-width-relative:page;mso-height-relative:page;" filled="f" stroked="f" coordsize="21600,21600" o:gfxdata="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wJOVdYAAAAKAQAADwAAAAAAAAABACAAAAAiAAAAZHJzL2Rv&#10;d25yZXYueG1sUEsBAhQAFAAAAAgAh07iQB7N/1/KAQAAf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71206A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40"/>
                          <w:szCs w:val="28"/>
                        </w:rPr>
                        <w:t>魏 旻 瀚</w:t>
                      </w:r>
                    </w:p>
                    <w:p w14:paraId="39960EE2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135CA">
      <w:pPr>
        <w:adjustRightInd w:val="0"/>
        <w:snapToGrid w:val="0"/>
      </w:pPr>
    </w:p>
    <w:p w14:paraId="4F2973DA">
      <w:pPr>
        <w:adjustRightInd w:val="0"/>
        <w:snapToGrid w:val="0"/>
      </w:pPr>
    </w:p>
    <w:p w14:paraId="044E5A80">
      <w:pPr>
        <w:adjustRightInd w:val="0"/>
        <w:snapToGrid w:val="0"/>
      </w:pPr>
    </w:p>
    <w:p w14:paraId="4CF28DFB">
      <w:pPr>
        <w:adjustRightInd w:val="0"/>
        <w:snapToGrid w:val="0"/>
      </w:pPr>
    </w:p>
    <w:p w14:paraId="103DB9D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18415</wp:posOffset>
                </wp:positionV>
                <wp:extent cx="6543675" cy="471805"/>
                <wp:effectExtent l="0" t="0" r="952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12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59B9FC6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11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610A9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45pt;height:37.15pt;width:515.25pt;z-index:251664384;mso-width-relative:page;mso-height-relative:page;" coordorigin="10393,1552" coordsize="10305,743" o:gfxdata="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rI4/XXAAAACAEA&#10;AA8AAAAAAAAAAQAgAAAAIgAAAGRycy9kb3ducmV2LnhtbFBLAQIUABQAAAAIAIdO4kAWv/pUdAkA&#10;AHMpAAAOAAAAAAAAAAEAIAAAACY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cSh1r0AAADb&#10;AAAADwAAAGRycy9kb3ducmV2LnhtbEVPTWsCMRC9C/0PYQpepCaKiKxGDxWhokW0pfU4bMbdxc1k&#10;2cRd9dc3gtDbPN7nzBZXW4qGal841jDoKxDEqTMFZxq+v1ZvExA+IBssHZOGG3lYzF86M0yMa3lP&#10;zSFkIoawT1BDHkKVSOnTnCz6vquII3dytcUQYZ1JU2Mbw20ph0qNpcWCY0OOFb3nlJ4PF6uh+VSj&#10;n236e7v0VsvjerJb+k1717r7OlBTEIGu4V/8dH+YOH8Ij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xKH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59B9FC6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10393;top:1774;height:423;width:10305;" coordorigin="4276,2948" coordsize="10305,42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v7bKe7oAAADb&#10;AAAADwAAAGRycy9kb3ducmV2LnhtbEVPS4vCMBC+C/sfwizsRda0C4pU0x4EwQcIPvY+NGNTbCal&#10;ibb77zeC4G0+vucsi8E24kGdrx0rSCcJCOLS6ZorBZfz+nsOwgdkjY1jUvBHHor8Y7TETLuej/Q4&#10;hUrEEPYZKjAhtJmUvjRk0U9cSxy5q+sshgi7SuoO+xhuG/mTJDNpsebYYLCllaHydrpbBX3V9r+7&#10;/WY37LdmWh7GWK9pptTXZ5osQAQawlv8cm90nJ/C85d4gM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tsp7ugAAANsA&#10;AAAPAAAAAAAAAAEAIAAAACIAAABkcnMvZG93bnJldi54bWxQSwECFAAUAAAACACHTuJAMy8FnjsA&#10;AAA5AAAAEAAAAAAAAAABACAAAAAJAQAAZHJzL3NoYXBleG1sLnhtbFBLBQYAAAAABgAGAFsBAACz&#10;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610A9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ObQYNLwAAADb&#10;AAAADwAAAGRycy9kb3ducmV2LnhtbEVPS2vCQBC+C/6HZYRexOwmUpHUNdCWoseainicZsckmJ0N&#10;2a2P/vpuodDbfHzPWRU324kLDb51rCFNFAjiypmWaw37j7fZEoQPyAY7x6ThTh6K9Xi0wty4K+/o&#10;UoZaxBD2OWpoQuhzKX3VkEWfuJ44cic3WAwRDrU0A15juO1kptRCWmw5NjTY00tD1bn8shrO02Or&#10;7On7ebcxZfX6WGfp++dB64dJqp5ABLqFf/Gfe2vi/Dn8/h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0GD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2B0F36E9">
      <w:pPr>
        <w:adjustRightInd w:val="0"/>
        <w:snapToGrid w:val="0"/>
      </w:pPr>
    </w:p>
    <w:p w14:paraId="01BA5F4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62865</wp:posOffset>
                </wp:positionV>
                <wp:extent cx="7056755" cy="127254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5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035D3B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2022.09-2025.06                            东北电力大学                      计算机技术/工学硕士 </w:t>
                            </w:r>
                          </w:p>
                          <w:p w14:paraId="6C07DCAF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人工智能原理，数据挖掘，专业英语，计算智能，虚拟现实，Python程序设计，矩阵分析，面向对象分析与设计，数字图像处理，密码学与信息安全，微机原理与应用。</w:t>
                            </w:r>
                          </w:p>
                          <w:p w14:paraId="04AA112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2012.09-2016.06                            天津科技大学                       物流工程/工学学士 </w:t>
                            </w:r>
                          </w:p>
                          <w:p w14:paraId="0B61988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物流信息系统，供应链管理，生产物流管理，物流成本分析与控制。</w:t>
                            </w:r>
                          </w:p>
                          <w:p w14:paraId="3A256130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70E48BA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A08DCB1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10732F8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C3AFE34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E36EDE0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50942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A51481B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4811D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2.65pt;margin-top:4.95pt;height:100.2pt;width:555.65pt;z-index:251661312;mso-width-relative:page;mso-height-relative:page;" filled="f" stroked="f" coordsize="21600,21600" o:gfxdata="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OuOu9YAAAAJAQAADwAAAAAAAAABACAAAAAiAAAAZHJz&#10;L2Rvd25yZXYueG1sUEsBAhQAFAAAAAgAh07iQPrGhZjNAQAAgQ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035D3B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2022.09-2025.06                            东北电力大学                      计算机技术/工学硕士 </w:t>
                      </w:r>
                    </w:p>
                    <w:p w14:paraId="6C07DCAF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人工智能原理，数据挖掘，专业英语，计算智能，虚拟现实，Python程序设计，矩阵分析，面向对象分析与设计，数字图像处理，密码学与信息安全，微机原理与应用。</w:t>
                      </w:r>
                    </w:p>
                    <w:p w14:paraId="04AA112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2012.09-2016.06                            天津科技大学                       物流工程/工学学士 </w:t>
                      </w:r>
                    </w:p>
                    <w:p w14:paraId="0B61988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物流信息系统，供应链管理，生产物流管理，物流成本分析与控制。</w:t>
                      </w:r>
                    </w:p>
                    <w:p w14:paraId="3A256130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70E48BA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A08DCB1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10732F8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C3AFE34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E36EDE0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50942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A51481B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4811D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56647">
      <w:pPr>
        <w:adjustRightInd w:val="0"/>
        <w:snapToGrid w:val="0"/>
      </w:pPr>
    </w:p>
    <w:p w14:paraId="2C91A2F0">
      <w:pPr>
        <w:adjustRightInd w:val="0"/>
        <w:snapToGrid w:val="0"/>
      </w:pPr>
    </w:p>
    <w:p w14:paraId="6A24A64E">
      <w:pPr>
        <w:adjustRightInd w:val="0"/>
        <w:snapToGrid w:val="0"/>
      </w:pPr>
    </w:p>
    <w:p w14:paraId="1B0CE55D">
      <w:pPr>
        <w:adjustRightInd w:val="0"/>
        <w:snapToGrid w:val="0"/>
      </w:pPr>
    </w:p>
    <w:p w14:paraId="58C7F142">
      <w:pPr>
        <w:adjustRightInd w:val="0"/>
        <w:snapToGrid w:val="0"/>
      </w:pPr>
    </w:p>
    <w:p w14:paraId="097F4DF7">
      <w:pPr>
        <w:adjustRightInd w:val="0"/>
        <w:snapToGrid w:val="0"/>
      </w:pPr>
    </w:p>
    <w:p w14:paraId="73DEC02A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90805</wp:posOffset>
                </wp:positionV>
                <wp:extent cx="6543675" cy="471805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47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3FBBFC16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48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49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E9739C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50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15pt;height:37.15pt;width:515.25pt;z-index:251669504;mso-width-relative:page;mso-height-relative:page;" coordorigin="10393,1552" coordsize="10305,743" o:gfxdata="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QHLXHZAAAACQEA&#10;AA8AAAAAAAAAAQAgAAAAIgAAAGRycy9kb3ducmV2LnhtbFBLAQIUABQAAAAIAIdO4kCdtDrmcgkA&#10;AHMpAAAOAAAAAAAAAAEAIAAAACg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gAtU8AAAADb&#10;AAAADwAAAGRycy9kb3ducmV2LnhtbEWPQWvCQBSE74X+h+UJXkrdVaRKdPWgCIqV0lhaj4/sMwnN&#10;vg3ZNdH+erdQ6HGYmW+Y+fJqK9FS40vHGoYDBYI4c6bkXMPHcfM8BeEDssHKMWm4kYfl4vFhjolx&#10;Hb9Tm4ZcRAj7BDUUIdSJlD4ryKIfuJo4emfXWAxRNrk0DXYRbis5UupFWiw5LhRY06qg7Du9WA3t&#10;QY0/X7Ov2+Vpsz7tpm9rv+9+tO73hmoGItA1/If/2lujYTy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AC1T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3FBBFC16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科研经历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UnPpYLwAAADb&#10;AAAADwAAAGRycy9kb3ducmV2LnhtbEWPW4vCMBSE3xf8D+EIviyaKq5oNfogCF5gwdv7oTk2xeak&#10;NNHWf2+EhX0cZuYbZrFqbSmeVPvCsYLhIAFBnDldcK7gct70pyB8QNZYOiYFL/KwWna+Fphq1/CR&#10;nqeQiwhhn6ICE0KVSukzQxb9wFXE0bu52mKIss6lrrGJcFvKUZJMpMWC44LBitaGsvvpYRU0edVc&#10;94ftvj3szE/2+43FhiZK9brDZA4iUBv+w3/trVYwnsHn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z6WC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2E9739C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Xww/g7sAAADb&#10;AAAADwAAAGRycy9kb3ducmV2LnhtbEVPz2vCMBS+D/Y/hDfYZdikhQ6pxoLK2I62ytjx2TzbYvNS&#10;mkydf/1yGOz48f1eljc7iAtNvnesIU0UCOLGmZ5bDYf922wOwgdkg4Nj0vBDHsrV48MSC+OuXNGl&#10;Dq2IIewL1NCFMBZS+qYjiz5xI3HkTm6yGCKcWmkmvMZwO8hMqVdpsefY0OFIm46ac/1tNZxfvnpl&#10;T/d19W7qZpu3Wbo7fmr9/JSqBYhAt/Av/nN/GA15XB+/x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w/g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37EF761">
      <w:pPr>
        <w:adjustRightInd w:val="0"/>
        <w:snapToGrid w:val="0"/>
      </w:pPr>
    </w:p>
    <w:p w14:paraId="78E5224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111760</wp:posOffset>
                </wp:positionV>
                <wp:extent cx="6910705" cy="1924050"/>
                <wp:effectExtent l="0" t="0" r="0" b="0"/>
                <wp:wrapNone/>
                <wp:docPr id="6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007964E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2024.05.24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《Data Feature Extraction Methods Based on Deep Learning》ICETCI（EI会议）</w:t>
                            </w:r>
                          </w:p>
                          <w:p w14:paraId="6E1E313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2022.11-2023.06    国网吉林省电力有限公司---基于深度学习与环境感知的配电网智慧运维技术研究</w:t>
                            </w:r>
                          </w:p>
                          <w:p w14:paraId="1753B13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研究内容：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      </w:r>
                          </w:p>
                          <w:p w14:paraId="00C2BD3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8.8pt;height:151.5pt;width:544.15pt;z-index:251668480;mso-width-relative:page;mso-height-relative:page;" filled="f" stroked="f" coordsize="21600,21600" o:gfxdata="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QSY422gAAAAoBAAAPAAAAAAAAAAEAIAAAACIAAABkcnMvZG93bnJldi54bWxQSwECFAAU&#10;AAAACACHTuJAgrm+9LYBAABb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007964E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2024.05.24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《Data Feature Extraction Methods Based on Deep Learning》ICETCI（EI会议）</w:t>
                      </w:r>
                    </w:p>
                    <w:p w14:paraId="6E1E313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2022.11-2023.06    国网吉林省电力有限公司---基于深度学习与环境感知的配电网智慧运维技术研究</w:t>
                      </w:r>
                    </w:p>
                    <w:p w14:paraId="1753B13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研究内容：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</w:r>
                    </w:p>
                    <w:p w14:paraId="00C2BD3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>成果：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</w:r>
                    </w:p>
                  </w:txbxContent>
                </v:textbox>
              </v:rect>
            </w:pict>
          </mc:Fallback>
        </mc:AlternateContent>
      </w:r>
    </w:p>
    <w:p w14:paraId="0960AFB3">
      <w:pPr>
        <w:adjustRightInd w:val="0"/>
        <w:snapToGrid w:val="0"/>
      </w:pPr>
    </w:p>
    <w:p w14:paraId="5D41189A">
      <w:pPr>
        <w:adjustRightInd w:val="0"/>
        <w:snapToGrid w:val="0"/>
      </w:pPr>
    </w:p>
    <w:p w14:paraId="2559BD17">
      <w:pPr>
        <w:adjustRightInd w:val="0"/>
        <w:snapToGrid w:val="0"/>
      </w:pPr>
    </w:p>
    <w:p w14:paraId="7EB7D978">
      <w:pPr>
        <w:adjustRightInd w:val="0"/>
        <w:snapToGrid w:val="0"/>
      </w:pPr>
    </w:p>
    <w:p w14:paraId="6E1EC0AF">
      <w:pPr>
        <w:adjustRightInd w:val="0"/>
        <w:snapToGrid w:val="0"/>
      </w:pPr>
    </w:p>
    <w:p w14:paraId="2CD2EF96">
      <w:pPr>
        <w:adjustRightInd w:val="0"/>
        <w:snapToGrid w:val="0"/>
      </w:pPr>
    </w:p>
    <w:p w14:paraId="333E2AA1">
      <w:pPr>
        <w:adjustRightInd w:val="0"/>
        <w:snapToGrid w:val="0"/>
      </w:pPr>
    </w:p>
    <w:p w14:paraId="72F633DC">
      <w:pPr>
        <w:adjustRightInd w:val="0"/>
        <w:snapToGrid w:val="0"/>
      </w:pPr>
    </w:p>
    <w:p w14:paraId="6A3062CD">
      <w:pPr>
        <w:adjustRightInd w:val="0"/>
        <w:snapToGrid w:val="0"/>
      </w:pPr>
    </w:p>
    <w:p w14:paraId="5D4B3141">
      <w:pPr>
        <w:adjustRightInd w:val="0"/>
        <w:snapToGrid w:val="0"/>
      </w:pPr>
    </w:p>
    <w:p w14:paraId="28AD8233">
      <w:pPr>
        <w:adjustRightInd w:val="0"/>
        <w:snapToGrid w:val="0"/>
      </w:pPr>
    </w:p>
    <w:p w14:paraId="2368B47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92710</wp:posOffset>
                </wp:positionV>
                <wp:extent cx="6543675" cy="471805"/>
                <wp:effectExtent l="0" t="0" r="952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59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1222D6BE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7F19F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3pt;height:37.15pt;width:515.25pt;z-index:251670528;mso-width-relative:page;mso-height-relative:page;" coordorigin="10393,1552" coordsize="10305,743" o:gfxdata="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StAR3NkAAAAJ&#10;AQAADwAAAAAAAAABACAAAAAiAAAAZHJzL2Rvd25yZXYueG1sUEsBAhQAFAAAAAgAh07iQD13hd10&#10;CQAAcykAAA4AAAAAAAAAAQAgAAAAKAEAAGRycy9lMm9Eb2MueG1sUEsFBgAAAAAGAAYAWQEAAA4N&#10;AAAAAA=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DQqKZ8EAAADb&#10;AAAADwAAAGRycy9kb3ducmV2LnhtbEWPT2sCMRTE74V+h/AKvRRNLLbY1ehBEZRWxD9Uj4/Nc3dx&#10;87Js4q7205tCocdhZn7DjCZXW4qGal841tDrKhDEqTMFZxr2u3lnAMIHZIOlY9JwIw+T8ePDCBPj&#10;Wt5Qsw2ZiBD2CWrIQ6gSKX2ak0XfdRVx9E6uthiirDNpamwj3JbyVal3abHguJBjRdOc0vP2YjU0&#10;K9X//koPt8vLfHZcDtYz/9n+aP381FNDEIGu4T/8114YDW8f8Psl/gA5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QqK&#10;Z8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1222D6BE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F2IncbsAAADb&#10;AAAADwAAAGRycy9kb3ducmV2LnhtbEWPQYvCMBSE7wv+h/CEvSyaKlikmvYgCK7Cgu56fzTPpti8&#10;lCba+u/NguBxmJlvmHUx2EbcqfO1YwWzaQKCuHS65krB3+92sgThA7LGxjEpeJCHIh99rDHTrucj&#10;3U+hEhHCPkMFJoQ2k9KXhiz6qWuJo3dxncUQZVdJ3WEf4baR8yRJpcWa44LBljaGyuvpZhX0Vduf&#10;94fdfjh8m0X584X1llKlPsezZAUi0BDe4Vd7pxWkc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Incb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37F19FC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YbJrSb4AAADb&#10;AAAADwAAAGRycy9kb3ducmV2LnhtbEWPT2sCMRTE7wW/Q3hCL0WTVbqUrVlBS6nHukrx+Lp5+wc3&#10;L8smVeunN4WCx2FmfsMslhfbiRMNvnWsIZkqEMSlMy3XGva798kLCB+QDXaOScMveVjmo4cFZsad&#10;eUunItQiQthnqKEJoc+k9GVDFv3U9cTRq9xgMUQ51NIMeI5w28mZUqm02HJcaLCndUPlsfixGo5P&#10;h1bZ6rrafpiifHuuZ8nn95fWj+NEvYIIdAn38H97YzSkc/j7En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JrS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2E0468D">
      <w:pPr>
        <w:adjustRightInd w:val="0"/>
        <w:snapToGrid w:val="0"/>
      </w:pPr>
    </w:p>
    <w:p w14:paraId="70FF325D"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120015</wp:posOffset>
                </wp:positionV>
                <wp:extent cx="6910705" cy="2390775"/>
                <wp:effectExtent l="0" t="0" r="0" b="0"/>
                <wp:wrapNone/>
                <wp:docPr id="4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6152609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2016.08-2022.07                     宇信科技集团有限公司                       大数据开发工程师</w:t>
                            </w:r>
                          </w:p>
                          <w:p w14:paraId="64610959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个人客户分群画像项目</w:t>
                            </w:r>
                          </w:p>
                          <w:p w14:paraId="79B0929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利用客户数据分析技术，根据消费习惯等多维度信息，进行高效的数据处理与分析，构建客户画像和标签系统，以优化客户服务和支持市场营销策略的制定。</w:t>
                            </w:r>
                          </w:p>
                          <w:p w14:paraId="05F597D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知识图谱风险预警工程项目</w:t>
                            </w:r>
                          </w:p>
                          <w:p w14:paraId="39CE978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 xml:space="preserve">通过整合内部信贷数据与外部工商信息，构建客户知识图谱，挖掘隐藏的关联关系，刻画企业风险属性，及时发现企业风险项的变化，生成预警信息。 </w:t>
                            </w:r>
                          </w:p>
                          <w:p w14:paraId="4597E504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数仓迁移国产化项目</w:t>
                            </w:r>
                          </w:p>
                          <w:p w14:paraId="6F39B58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负责数据仓库迁移项目，将核心数据和业务模块从 Teradata 系统迁移到国产 GaussDB 环境，实现数据处理的国产化，提升数据管理的独立性和安全性。</w:t>
                            </w:r>
                          </w:p>
                          <w:p w14:paraId="13F5C52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9.45pt;height:188.25pt;width:544.15pt;z-index:251667456;mso-width-relative:page;mso-height-relative:page;" filled="f" stroked="f" coordsize="21600,21600" o:gfxdata="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RwcL3bAAAACgEAAA8AAAAAAAAAAQAgAAAAIgAAAGRycy9kb3ducmV2LnhtbFBLAQIU&#10;ABQAAAAIAIdO4kB24p03twEAAFs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6152609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2016.08-2022.07                     宇信科技集团有限公司                       大数据开发工程师</w:t>
                      </w:r>
                    </w:p>
                    <w:p w14:paraId="64610959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个人客户分群画像项目</w:t>
                      </w:r>
                    </w:p>
                    <w:p w14:paraId="79B0929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利用客户数据分析技术，根据消费习惯等多维度信息，进行高效的数据处理与分析，构建客户画像和标签系统，以优化客户服务和支持市场营销策略的制定。</w:t>
                      </w:r>
                    </w:p>
                    <w:p w14:paraId="05F597D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知识图谱风险预警工程项目</w:t>
                      </w:r>
                    </w:p>
                    <w:p w14:paraId="39CE978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 xml:space="preserve">通过整合内部信贷数据与外部工商信息，构建客户知识图谱，挖掘隐藏的关联关系，刻画企业风险属性，及时发现企业风险项的变化，生成预警信息。 </w:t>
                      </w:r>
                    </w:p>
                    <w:p w14:paraId="4597E504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数仓迁移国产化项目</w:t>
                      </w:r>
                    </w:p>
                    <w:p w14:paraId="6F39B58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负责数据仓库迁移项目，将核心数据和业务模块从 Teradata 系统迁移到国产 GaussDB 环境，实现数据处理的国产化，提升数据管理的独立性和安全性。</w:t>
                      </w:r>
                    </w:p>
                    <w:p w14:paraId="13F5C52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3BFAE6">
      <w:pPr>
        <w:adjustRightInd w:val="0"/>
        <w:snapToGrid w:val="0"/>
      </w:pPr>
    </w:p>
    <w:p w14:paraId="5D14FD54">
      <w:pPr>
        <w:adjustRightInd w:val="0"/>
        <w:snapToGrid w:val="0"/>
      </w:pPr>
    </w:p>
    <w:p w14:paraId="09476D10">
      <w:pPr>
        <w:adjustRightInd w:val="0"/>
        <w:snapToGrid w:val="0"/>
      </w:pPr>
    </w:p>
    <w:p w14:paraId="142FC7B9">
      <w:pPr>
        <w:adjustRightInd w:val="0"/>
        <w:snapToGrid w:val="0"/>
      </w:pPr>
    </w:p>
    <w:p w14:paraId="080DAD92">
      <w:pPr>
        <w:adjustRightInd w:val="0"/>
        <w:snapToGrid w:val="0"/>
      </w:pPr>
    </w:p>
    <w:p w14:paraId="0FC877B5">
      <w:pPr>
        <w:adjustRightInd w:val="0"/>
        <w:snapToGrid w:val="0"/>
      </w:pPr>
    </w:p>
    <w:p w14:paraId="18A5210A">
      <w:pPr>
        <w:adjustRightInd w:val="0"/>
        <w:snapToGrid w:val="0"/>
      </w:pPr>
    </w:p>
    <w:p w14:paraId="11F13EA6">
      <w:pPr>
        <w:adjustRightInd w:val="0"/>
        <w:snapToGrid w:val="0"/>
      </w:pPr>
    </w:p>
    <w:p w14:paraId="6EFD1AC1">
      <w:pPr>
        <w:adjustRightInd w:val="0"/>
        <w:snapToGrid w:val="0"/>
      </w:pPr>
    </w:p>
    <w:p w14:paraId="7EF83DA5">
      <w:pPr>
        <w:adjustRightInd w:val="0"/>
        <w:snapToGrid w:val="0"/>
      </w:pPr>
    </w:p>
    <w:p w14:paraId="1461D390">
      <w:pPr>
        <w:adjustRightInd w:val="0"/>
        <w:snapToGrid w:val="0"/>
      </w:pPr>
    </w:p>
    <w:p w14:paraId="07FDEF17">
      <w:pPr>
        <w:adjustRightInd w:val="0"/>
        <w:snapToGrid w:val="0"/>
      </w:pPr>
    </w:p>
    <w:p w14:paraId="33CA0C8A">
      <w:pPr>
        <w:adjustRightInd w:val="0"/>
        <w:snapToGrid w:val="0"/>
      </w:pPr>
    </w:p>
    <w:p w14:paraId="694FD309">
      <w:pPr>
        <w:adjustRightInd w:val="0"/>
        <w:snapToGrid w:val="0"/>
      </w:pPr>
    </w:p>
    <w:p w14:paraId="365FF65C">
      <w:pPr>
        <w:adjustRightInd w:val="0"/>
        <w:snapToGrid w:val="0"/>
        <w:rPr>
          <w:sz w:val="10"/>
          <w:szCs w:val="8"/>
        </w:rPr>
      </w:pPr>
    </w:p>
    <w:p w14:paraId="1A7AE51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15875</wp:posOffset>
                </wp:positionV>
                <wp:extent cx="6543675" cy="471805"/>
                <wp:effectExtent l="0" t="0" r="952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6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6F0917B3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C3A3E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25pt;height:37.15pt;width:515.25pt;z-index:251671552;mso-width-relative:page;mso-height-relative:page;" coordorigin="10393,1552" coordsize="10305,743" o:gfxdata="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NkTZF/XAAAA&#10;CAEAAA8AAAAAAAAAAQAgAAAAIgAAAGRycy9kb3ducmV2LnhtbFBLAQIUABQAAAAIAIdO4kDArAzh&#10;dwkAAHMpAAAOAAAAAAAAAAEAIAAAACYBAABkcnMvZTJvRG9jLnhtbFBLBQYAAAAABgAGAFkBAAAP&#10;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QitK38AAAADb&#10;AAAADwAAAGRycy9kb3ducmV2LnhtbEWPQWsCMRSE70L/Q3gFL1ITRUW2Rg+KoKiU2tL2+Ni87i7d&#10;vCybuKv+eiMIPQ4z8w0zW5xtKRqqfeFYw6CvQBCnzhScafj8WL9MQfiAbLB0TBou5GExf+rMMDGu&#10;5XdqjiETEcI+QQ15CFUipU9zsuj7riKO3q+rLYYo60yaGtsIt6UcKjWRFguOCzlWtMwp/TuerIbm&#10;oEZf+/T7cuqtVz/b6dvK79qr1t3ngXoFEegc/sOP9sZomIzh/iX+AD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K0rf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6F0917B3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校园经历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BxWE6bwAAADb&#10;AAAADwAAAGRycy9kb3ducmV2LnhtbEWPQYvCMBSE74L/ITzBi2iqsFW6Rg+C4CoI1t37o3nbFJuX&#10;0mRt/fdmQfA4zMw3zHrb21rcqfWVYwXzWQKCuHC64lLB93U/XYHwAVlj7ZgUPMjDdjMcrDHTruML&#10;3fNQighhn6ECE0KTSekLQxb9zDXE0ft1rcUQZVtK3WIX4baWiyRJpcWK44LBhnaGilv+ZxV0ZdP9&#10;HE+HY3/6Mh/FeYLVnlKlxqN58gkiUB/e4Vf7oBWkS/j/En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VhOm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C3A3EF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bxb5OLkAAADb&#10;AAAADwAAAGRycy9kb3ducmV2LnhtbEVPy4rCMBTdD/gP4QpuhjGpoEjHKIwiutQq4vJOc22LzU1p&#10;4vPrzUJweTjvyexua3Gl1leONSR9BYI4d6biQsN+t/wZg/AB2WDtmDQ8yMNs2vmaYGrcjbd0zUIh&#10;Ygj7FDWUITSplD4vyaLvu4Y4cifXWgwRtoU0Ld5iuK3lQKmRtFhxbCixoXlJ+Tm7WA3n72Ol7On5&#10;t12ZLF8Mi0Gy+T9o3esm6hdEoHv4iN/utdEwimPjl/gD5P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W+T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77B369A3">
      <w:pPr>
        <w:adjustRightInd w:val="0"/>
        <w:snapToGrid w:val="0"/>
      </w:pPr>
    </w:p>
    <w:p w14:paraId="38E87A97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46990</wp:posOffset>
                </wp:positionV>
                <wp:extent cx="6968490" cy="104013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04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3992C3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2012.10-2013.02                  天津科技大学大学生创业实践协会                     宣传部部长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1DC025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领导6人团队，进行合理分工，把任务量化，提高大家完成工作的质量和效率。</w:t>
                            </w:r>
                          </w:p>
                          <w:p w14:paraId="6F63A202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为兼职招聘会筹集资金，去社会上拉赞助，说服企业为我们提供资金。</w:t>
                            </w:r>
                          </w:p>
                          <w:p w14:paraId="5C4B18E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领导协调4部门成员，策划组织第2届兼职招聘会，安排协调招聘会现场各项事宜，担任现场负责人。</w:t>
                            </w:r>
                          </w:p>
                          <w:p w14:paraId="4807C251">
                            <w:pPr>
                              <w:pStyle w:val="5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3.7pt;height:81.9pt;width:548.7pt;z-index:251660288;mso-width-relative:page;mso-height-relative:page;" filled="f" stroked="f" coordsize="21600,21600" o:gfxdata="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ZgkQzXAAAACQEAAA8AAAAAAAAAAQAgAAAAIgAAAGRycy9kb3ducmV2Lnht&#10;bFBLAQIUABQAAAAIAIdO4kBNe7J4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A3992C3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2012.10-2013.02                  天津科技大学大学生创业实践协会                     宣传部部长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1DC025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领导6人团队，进行合理分工，把任务量化，提高大家完成工作的质量和效率。</w:t>
                      </w:r>
                    </w:p>
                    <w:p w14:paraId="6F63A202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为兼职招聘会筹集资金，去社会上拉赞助，说服企业为我们提供资金。</w:t>
                      </w:r>
                    </w:p>
                    <w:p w14:paraId="5C4B18E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领导协调4部门成员，策划组织第2届兼职招聘会，安排协调招聘会现场各项事宜，担任现场负责人。</w:t>
                      </w:r>
                    </w:p>
                    <w:p w14:paraId="4807C251">
                      <w:pPr>
                        <w:pStyle w:val="5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B3CDBE">
      <w:pPr>
        <w:adjustRightInd w:val="0"/>
        <w:snapToGrid w:val="0"/>
      </w:pPr>
    </w:p>
    <w:p w14:paraId="11E8D887">
      <w:pPr>
        <w:adjustRightInd w:val="0"/>
        <w:snapToGrid w:val="0"/>
      </w:pPr>
    </w:p>
    <w:p w14:paraId="2CC7791A">
      <w:pPr>
        <w:adjustRightInd w:val="0"/>
        <w:snapToGrid w:val="0"/>
      </w:pPr>
    </w:p>
    <w:p w14:paraId="7B7DADEA">
      <w:pPr>
        <w:adjustRightInd w:val="0"/>
        <w:snapToGrid w:val="0"/>
      </w:pPr>
    </w:p>
    <w:p w14:paraId="1F85D130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149225</wp:posOffset>
                </wp:positionV>
                <wp:extent cx="6543675" cy="471805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0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2F7A585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099C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1.75pt;height:37.15pt;width:515.25pt;z-index:251672576;mso-width-relative:page;mso-height-relative:page;" coordorigin="10393,1552" coordsize="10305,743" o:gfxdata="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14V/mr0AAADb&#10;AAAADwAAAGRycy9kb3ducmV2LnhtbEVPy2oCMRTdF/oP4QpuRBOlWJkaXSiCpZVSK9rlZXKdGTq5&#10;GSZxHv36ZiF0eTjv5bqzpWio9oVjDdOJAkGcOlNwpuH0tRsvQPiAbLB0TBp68rBePT4sMTGu5U9q&#10;jiETMYR9ghryEKpESp/mZNFPXEUcuaurLYYI60yaGtsYbks5U2ouLRYcG3KsaJNT+nO8WQ3NQT2d&#10;39NLfxvttt+vi4+tf2t/tR4OpuoFRKAu/Ivv7r3R8BzXx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X+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2F7A585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荣誉证书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kruxrL0AAADb&#10;AAAADwAAAGRycy9kb3ducmV2LnhtbEWPQWvCQBSE7wX/w/KEXkrdJFAtqWsOgmAVhKq9P7LPbDD7&#10;NmTXJP57tyD0OMzMN8yyGG0jeup87VhBOktAEJdO11wpOJ82758gfEDW2DgmBXfyUKwmL0vMtRv4&#10;h/pjqESEsM9RgQmhzaX0pSGLfuZa4uhdXGcxRNlVUnc4RLhtZJYkc2mx5rhgsKW1ofJ6vFkFQ9UO&#10;v7v9djfuv81HeXjDekNzpV6nafIFItAY/sPP9lYrWGTw9y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GsvQAA&#10;ANsAAAAPAAAAAAAAAAEAIAAAACIAAABkcnMvZG93bnJldi54bWxQSwECFAAUAAAACACHTuJAMy8F&#10;njsAAAA5AAAAEAAAAAAAAAABACAAAAAMAQAAZHJzL3NoYXBleG1sLnhtbFBLBQYAAAAABgAGAFsB&#10;AAC2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0099C7B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5Gv9lL8AAADb&#10;AAAADwAAAGRycy9kb3ducmV2LnhtbEWPT2vCQBTE70K/w/KEXkR3o7SWmFVoS6nHGqX0+Jp9JiHZ&#10;tyG79d+ndwWhx2FmfsNkq5NtxYF6XzvWkEwUCOLCmZpLDbvtx/gFhA/IBlvHpOFMHlbLh0GGqXFH&#10;3tAhD6WIEPYpaqhC6FIpfVGRRT9xHXH09q63GKLsS2l6PEa4beVUqWdpsea4UGFHbxUVTf5nNTSj&#10;n1rZ/eV182ny4v2pnCZfv99aPw4TtQAR6BT+w/f22miYz+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r/Z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BB6D68E">
      <w:pPr>
        <w:adjustRightInd w:val="0"/>
        <w:snapToGrid w:val="0"/>
      </w:pPr>
    </w:p>
    <w:p w14:paraId="605207A9">
      <w:pPr>
        <w:adjustRightInd w:val="0"/>
        <w:snapToGrid w:val="0"/>
      </w:pPr>
    </w:p>
    <w:p w14:paraId="45FCC4D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29210</wp:posOffset>
                </wp:positionV>
                <wp:extent cx="6644005" cy="1014730"/>
                <wp:effectExtent l="0" t="0" r="0" b="0"/>
                <wp:wrapNone/>
                <wp:docPr id="7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0F6D083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2015.10：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获得天津科技大学二等奖学金</w:t>
                            </w:r>
                          </w:p>
                          <w:p w14:paraId="77AA16C7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2014.12：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获得物流师职业资格证书</w:t>
                            </w:r>
                          </w:p>
                          <w:p w14:paraId="5338C914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26.1pt;margin-top:2.3pt;height:79.9pt;width:523.15pt;z-index:251674624;mso-width-relative:page;mso-height-relative:page;" filled="f" stroked="f" coordsize="21600,21600" o:gfxdata="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E62dnXAAAACgEAAA8AAAAAAAAAAQAgAAAAIgAAAGRycy9kb3ducmV2&#10;LnhtbFBLAQIUABQAAAAIAIdO4kB0IvifxAEAAGg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F6D083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2015.10：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获得天津科技大学二等奖学金</w:t>
                      </w:r>
                    </w:p>
                    <w:p w14:paraId="77AA16C7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2014.12：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获得物流师职业资格证书</w:t>
                      </w:r>
                    </w:p>
                    <w:p w14:paraId="5338C914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22860</wp:posOffset>
                </wp:positionV>
                <wp:extent cx="4283075" cy="79883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79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E4106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2024.09：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东北电力大学科技创新先进个人</w:t>
                            </w:r>
                          </w:p>
                          <w:p w14:paraId="5F568201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2024.03：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Kaggle全球机器学习竞赛: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国际银牌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(名次前3%)</w:t>
                            </w:r>
                          </w:p>
                          <w:p w14:paraId="14C655D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2023.10：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东北电力大学研究生二等奖学金</w:t>
                            </w:r>
                          </w:p>
                          <w:p w14:paraId="17D85ED8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5.6pt;margin-top:1.8pt;height:62.9pt;width:337.25pt;z-index:251662336;mso-width-relative:page;mso-height-relative:page;" filled="f" stroked="f" coordsize="21600,21600" o:gfxdata="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VSRwM1gAAAAgBAAAPAAAAAAAAAAEAIAAAACIAAABkcnMvZG93bnJldi54bWxQ&#10;SwECFAAUAAAACACHTuJAOD6omcABAABm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3E4106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2024.09：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东北电力大学科技创新先进个人</w:t>
                      </w:r>
                    </w:p>
                    <w:p w14:paraId="5F568201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2024.03：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Kaggle全球机器学习竞赛: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国际银牌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(名次前3%)</w:t>
                      </w:r>
                    </w:p>
                    <w:p w14:paraId="14C655D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2023.10：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东北电力大学研究生二等奖学金</w:t>
                      </w:r>
                    </w:p>
                    <w:p w14:paraId="17D85ED8"/>
                  </w:txbxContent>
                </v:textbox>
              </v:shape>
            </w:pict>
          </mc:Fallback>
        </mc:AlternateContent>
      </w:r>
    </w:p>
    <w:p w14:paraId="0D1791BF">
      <w:pPr>
        <w:adjustRightInd w:val="0"/>
        <w:snapToGrid w:val="0"/>
      </w:pPr>
    </w:p>
    <w:p w14:paraId="5C3EFD9D">
      <w:pPr>
        <w:adjustRightInd w:val="0"/>
        <w:snapToGrid w:val="0"/>
      </w:pPr>
    </w:p>
    <w:p w14:paraId="779456D5">
      <w:pPr>
        <w:adjustRightInd w:val="0"/>
        <w:snapToGrid w:val="0"/>
      </w:pPr>
    </w:p>
    <w:p w14:paraId="10D431AD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60325</wp:posOffset>
                </wp:positionV>
                <wp:extent cx="6543675" cy="471805"/>
                <wp:effectExtent l="0" t="0" r="95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45609970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技能爱好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A5C77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4.75pt;height:37.15pt;width:515.25pt;z-index:251673600;mso-width-relative:page;mso-height-relative:page;" coordorigin="10393,1552" coordsize="10305,743" o:gfxdata="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x/LcAsEAAADb&#10;AAAADwAAAGRycy9kb3ducmV2LnhtbEWPT2sCMRTE7wW/Q3iFXkQTS6uyGj1UhJZWxD+ox8fmdXdx&#10;87Js4q720zcFocdhZn7DTOdXW4qGal841jDoKxDEqTMFZxr2u2VvDMIHZIOlY9JwIw/zWedhiolx&#10;LW+o2YZMRAj7BDXkIVSJlD7NyaLvu4o4et+uthiirDNpamwj3JbyWamhtFhwXMixorec0vP2YjU0&#10;K/Vy+EqPt0t3uTh9jNcL/9n+aP30OFATEIGu4T98b78bDaNX+PsSf4C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/Lc&#10;As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45609970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技能爱好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gswSNLsAAADb&#10;AAAADwAAAGRycy9kb3ducmV2LnhtbEWPS6vCMBSE94L/IRzBjWiqcFWq0YUg+ADh+tgfmmNTbE5K&#10;E2399+aCcJfDzHzDLNetLcWLal84VjAeJSCIM6cLzhVcL9vhHIQPyBpLx6TgTR7Wq25nial2Df/S&#10;6xxyESHsU1RgQqhSKX1myKIfuYo4endXWwxR1rnUNTYRbks5SZKptFhwXDBY0cZQ9jg/rYImr5rb&#10;4bg7tMe9+clOAyy2NFWq3xsnCxCB2vAf/rZ3WsFsBn9f4g+Qq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SNL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4A5C779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6s9v5boAAADb&#10;AAAADwAAAGRycy9kb3ducmV2LnhtbEVPTYvCMBC9C/6HMAteZE0qqEvXKKgs7lGriMexGdtiMylN&#10;Vl1/vTkIHh/vezq/21pcqfWVYw3JQIEgzp2puNCw3/18foHwAdlg7Zg0/JOH+azbmWJq3I23dM1C&#10;IWII+xQ1lCE0qZQ+L8miH7iGOHJn11oMEbaFNC3eYrit5VCpsbRYcWwosaFlSfkl+7MaLv1jpez5&#10;sdiuTZavRsUw2ZwOWvc+EvUNItA9vMUv96/RMIlj45f4A+T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2/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37827CE9">
      <w:pPr>
        <w:adjustRightInd w:val="0"/>
        <w:snapToGrid w:val="0"/>
      </w:pPr>
    </w:p>
    <w:p w14:paraId="23FEBFED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9C140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计算机：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计算机考试3级</w:t>
                            </w:r>
                          </w:p>
                          <w:p w14:paraId="65CC7A8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72.6pt;margin-top:8.35pt;height:71.05pt;width:434.8pt;z-index:251675648;mso-width-relative:page;mso-height-relative:page;" filled="f" stroked="f" coordsize="21600,21600" o:gfxdata="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ujOx1wAAAAsBAAAPAAAAAAAAAAEAIAAAACIAAABkcnMvZG93bnJldi54bWxQ&#10;SwECFAAUAAAACACHTuJAMAQHMb8BAABm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9C140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计算机：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计算机考试3级</w:t>
                      </w:r>
                    </w:p>
                    <w:p w14:paraId="65CC7A86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713D16E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英语等级：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；</w:t>
                            </w:r>
                          </w:p>
                          <w:p w14:paraId="5E564F1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兴趣爱好：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健身、音乐、篮球。</w:t>
                            </w:r>
                          </w:p>
                          <w:p w14:paraId="3024EEF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5.95pt;margin-top:8.35pt;height:71.05pt;width:434.8pt;z-index:251663360;mso-width-relative:page;mso-height-relative:page;" filled="f" stroked="f" coordsize="21600,21600" o:gfxdata="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7W0/TWAAAACQEAAA8AAAAAAAAAAQAgAAAAIgAAAGRycy9kb3ducmV2LnhtbFBL&#10;AQIUABQAAAAIAIdO4kAvVgWrvwEAAGY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713D16E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英语等级：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CET-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；</w:t>
                      </w:r>
                    </w:p>
                    <w:p w14:paraId="5E564F1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兴趣爱好：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健身、音乐、篮球。</w:t>
                      </w:r>
                    </w:p>
                    <w:p w14:paraId="3024EEF0"/>
                  </w:txbxContent>
                </v:textbox>
              </v:shape>
            </w:pict>
          </mc:Fallback>
        </mc:AlternateContent>
      </w:r>
    </w:p>
    <w:p w14:paraId="7F15B34C">
      <w:pPr>
        <w:adjustRightInd w:val="0"/>
        <w:snapToGrid w:val="0"/>
      </w:pPr>
    </w:p>
    <w:p w14:paraId="7E8C6065">
      <w:pPr>
        <w:adjustRightInd w:val="0"/>
        <w:snapToGrid w:val="0"/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xNjAyZDE3ZDA1NjllZmJhY2Q4M2U1NjRmMGY0NTAifQ=="/>
  </w:docVars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35E2"/>
    <w:rsid w:val="003357D4"/>
    <w:rsid w:val="0039501B"/>
    <w:rsid w:val="003A696B"/>
    <w:rsid w:val="003C2481"/>
    <w:rsid w:val="003D3A15"/>
    <w:rsid w:val="00424ADA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C22A0"/>
    <w:rsid w:val="00A14121"/>
    <w:rsid w:val="00A541D6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C70A5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0317318F"/>
    <w:rsid w:val="076C1969"/>
    <w:rsid w:val="0AE61AEF"/>
    <w:rsid w:val="0DC9391A"/>
    <w:rsid w:val="16490CAF"/>
    <w:rsid w:val="18BA2340"/>
    <w:rsid w:val="1B4E5B4E"/>
    <w:rsid w:val="1BFA20A6"/>
    <w:rsid w:val="1D8421CF"/>
    <w:rsid w:val="220230B7"/>
    <w:rsid w:val="2912729F"/>
    <w:rsid w:val="2B804BE8"/>
    <w:rsid w:val="2C256D28"/>
    <w:rsid w:val="2CB207DD"/>
    <w:rsid w:val="2E1D693D"/>
    <w:rsid w:val="30157EDB"/>
    <w:rsid w:val="33A647C9"/>
    <w:rsid w:val="33C71E7E"/>
    <w:rsid w:val="33DD7F20"/>
    <w:rsid w:val="36EC217C"/>
    <w:rsid w:val="39E40E47"/>
    <w:rsid w:val="3AA708C3"/>
    <w:rsid w:val="3AB2678B"/>
    <w:rsid w:val="3F6E2D9A"/>
    <w:rsid w:val="42EB2656"/>
    <w:rsid w:val="4672141F"/>
    <w:rsid w:val="48425ABB"/>
    <w:rsid w:val="4FA7680B"/>
    <w:rsid w:val="509D2D4D"/>
    <w:rsid w:val="512315A3"/>
    <w:rsid w:val="52AC1DB3"/>
    <w:rsid w:val="54777299"/>
    <w:rsid w:val="54B15A39"/>
    <w:rsid w:val="55D05DD8"/>
    <w:rsid w:val="585C67EF"/>
    <w:rsid w:val="5AE25C04"/>
    <w:rsid w:val="5DFA593A"/>
    <w:rsid w:val="623D1B98"/>
    <w:rsid w:val="62EC3C3B"/>
    <w:rsid w:val="65526FC4"/>
    <w:rsid w:val="666B6C10"/>
    <w:rsid w:val="68A50E88"/>
    <w:rsid w:val="69447FB8"/>
    <w:rsid w:val="6B073E60"/>
    <w:rsid w:val="6CA572BA"/>
    <w:rsid w:val="70C968E0"/>
    <w:rsid w:val="74A76BEC"/>
    <w:rsid w:val="751D4650"/>
    <w:rsid w:val="76E11DE3"/>
    <w:rsid w:val="7C715FBE"/>
    <w:rsid w:val="7E3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Pages>1</Pages>
  <Words>0</Words>
  <Characters>0</Characters>
  <Lines>1</Lines>
  <Paragraphs>1</Paragraphs>
  <TotalTime>57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2024-10-30T06:08:00Z</dcterms:created>
  <dc:creator>kedao</dc:creator>
  <cp:lastModifiedBy>魏旻瀚</cp:lastModifiedBy>
  <dcterms:modified xsi:type="dcterms:W3CDTF">2025-03-04T15:11:48Z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B4EC6C2C13B04A3294973C3E1D5E8841_13</vt:lpwstr>
  </property>
  <property fmtid="{D5CDD505-2E9C-101B-9397-08002B2CF9AE}" pid="4" name="KSOTemplateDocerSaveRecord">
    <vt:lpwstr>eyJoZGlkIjoiNTY1N2U3MDQ1NDEzOGExOTg5ZmMxYjVlM2Y5Y2FjNDAiLCJ1c2VySWQiOiIzMjgwNjExMzAifQ==</vt:lpwstr>
  </property>
</Properties>
</file>