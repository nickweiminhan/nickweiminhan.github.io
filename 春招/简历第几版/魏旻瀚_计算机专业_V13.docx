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84D6EBD">
      <w:pPr>
        <w:adjustRightInd w:val="0"/>
        <w:snapToGrid w:val="0"/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6083300</wp:posOffset>
            </wp:positionH>
            <wp:positionV relativeFrom="paragraph">
              <wp:posOffset>-27305</wp:posOffset>
            </wp:positionV>
            <wp:extent cx="957580" cy="1368425"/>
            <wp:effectExtent l="0" t="0" r="7620" b="3175"/>
            <wp:wrapNone/>
            <wp:docPr id="10" name="图片 573" descr="D:/Users/shi'hang/Desktop/77ba6feb-1444-4acf-9717-2a7312d4f294.jpg77ba6feb-1444-4acf-9717-2a7312d4f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73" descr="D:/Users/shi'hang/Desktop/77ba6feb-1444-4acf-9717-2a7312d4f294.jpg77ba6feb-1444-4acf-9717-2a7312d4f294"/>
                    <pic:cNvPicPr>
                      <a:picLocks noChangeAspect="1"/>
                    </pic:cNvPicPr>
                  </pic:nvPicPr>
                  <pic:blipFill>
                    <a:blip r:embed="rId4"/>
                    <a:srcRect t="891" b="891"/>
                    <a:stretch>
                      <a:fillRect/>
                    </a:stretch>
                  </pic:blipFill>
                  <pic:spPr>
                    <a:xfrm>
                      <a:off x="0" y="0"/>
                      <a:ext cx="957580" cy="136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100330</wp:posOffset>
                </wp:positionV>
                <wp:extent cx="2362835" cy="1404620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835" cy="1404620"/>
                          <a:chOff x="5336" y="721"/>
                          <a:chExt cx="3721" cy="2212"/>
                        </a:xfrm>
                      </wpg:grpSpPr>
                      <wps:wsp>
                        <wps:cNvPr id="7" name="文本框 69"/>
                        <wps:cNvSpPr txBox="1"/>
                        <wps:spPr>
                          <a:xfrm>
                            <a:off x="5635" y="721"/>
                            <a:ext cx="3423" cy="2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6E6CC2F6">
                              <w:pPr>
                                <w:pStyle w:val="5"/>
                                <w:adjustRightInd w:val="0"/>
                                <w:snapToGrid w:val="0"/>
                                <w:spacing w:before="0" w:beforeAutospacing="0" w:after="0" w:afterAutospacing="0" w:line="360" w:lineRule="auto"/>
                                <w:jc w:val="both"/>
                                <w:rPr>
                                  <w:rFonts w:ascii="微软雅黑" w:hAnsi="微软雅黑" w:eastAsia="微软雅黑"/>
                                  <w:kern w:val="24"/>
                                  <w:sz w:val="22"/>
                                  <w:szCs w:val="19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kern w:val="24"/>
                                  <w:sz w:val="22"/>
                                  <w:szCs w:val="19"/>
                                </w:rPr>
                                <w:t>(+86)156-2083-0822</w:t>
                              </w:r>
                            </w:p>
                            <w:p w14:paraId="5D805818">
                              <w:pPr>
                                <w:pStyle w:val="5"/>
                                <w:adjustRightInd w:val="0"/>
                                <w:snapToGrid w:val="0"/>
                                <w:spacing w:before="0" w:beforeAutospacing="0" w:after="0" w:afterAutospacing="0" w:line="360" w:lineRule="auto"/>
                                <w:jc w:val="both"/>
                                <w:rPr>
                                  <w:rFonts w:ascii="微软雅黑" w:hAnsi="微软雅黑" w:eastAsia="微软雅黑"/>
                                  <w:kern w:val="24"/>
                                  <w:sz w:val="22"/>
                                  <w:szCs w:val="19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kern w:val="24"/>
                                  <w:sz w:val="22"/>
                                  <w:szCs w:val="19"/>
                                </w:rPr>
                                <w:t>15620830822@163.com</w:t>
                              </w:r>
                            </w:p>
                            <w:p w14:paraId="1FC06CF5">
                              <w:pPr>
                                <w:pStyle w:val="5"/>
                                <w:adjustRightInd w:val="0"/>
                                <w:snapToGrid w:val="0"/>
                                <w:spacing w:before="0" w:beforeAutospacing="0" w:after="0" w:afterAutospacing="0"/>
                                <w:jc w:val="both"/>
                                <w:rPr>
                                  <w:rFonts w:hint="default" w:ascii="微软雅黑" w:hAnsi="微软雅黑" w:eastAsia="微软雅黑"/>
                                  <w:color w:val="262626"/>
                                  <w:kern w:val="24"/>
                                  <w:sz w:val="22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/>
                                  <w:kern w:val="24"/>
                                  <w:sz w:val="22"/>
                                  <w:szCs w:val="19"/>
                                  <w:lang w:val="en-US" w:eastAsia="zh-CN"/>
                                </w:rPr>
                                <w:t>安徽省蚌埠市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3" name="组合 3"/>
                        <wpg:cNvGrpSpPr/>
                        <wpg:grpSpPr>
                          <a:xfrm>
                            <a:off x="5336" y="882"/>
                            <a:ext cx="220" cy="1351"/>
                            <a:chOff x="6690" y="882"/>
                            <a:chExt cx="220" cy="1351"/>
                          </a:xfrm>
                        </wpg:grpSpPr>
                        <wps:wsp>
                          <wps:cNvPr id="26" name="定位"/>
                          <wps:cNvSpPr/>
                          <wps:spPr>
                            <a:xfrm>
                              <a:off x="6732" y="2005"/>
                              <a:ext cx="134" cy="2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59792" h="955625">
                                  <a:moveTo>
                                    <a:pt x="279896" y="194422"/>
                                  </a:moveTo>
                                  <a:cubicBezTo>
                                    <a:pt x="168660" y="194422"/>
                                    <a:pt x="78485" y="284596"/>
                                    <a:pt x="78485" y="395833"/>
                                  </a:cubicBezTo>
                                  <a:cubicBezTo>
                                    <a:pt x="78485" y="507069"/>
                                    <a:pt x="168660" y="597244"/>
                                    <a:pt x="279896" y="597244"/>
                                  </a:cubicBezTo>
                                  <a:cubicBezTo>
                                    <a:pt x="391133" y="597244"/>
                                    <a:pt x="481307" y="507069"/>
                                    <a:pt x="481307" y="395833"/>
                                  </a:cubicBezTo>
                                  <a:cubicBezTo>
                                    <a:pt x="481307" y="284596"/>
                                    <a:pt x="391133" y="194422"/>
                                    <a:pt x="279896" y="194422"/>
                                  </a:cubicBezTo>
                                  <a:close/>
                                  <a:moveTo>
                                    <a:pt x="279896" y="0"/>
                                  </a:moveTo>
                                  <a:cubicBezTo>
                                    <a:pt x="381198" y="-1"/>
                                    <a:pt x="482501" y="38646"/>
                                    <a:pt x="559792" y="115937"/>
                                  </a:cubicBezTo>
                                  <a:cubicBezTo>
                                    <a:pt x="714375" y="270519"/>
                                    <a:pt x="714375" y="521146"/>
                                    <a:pt x="559792" y="675729"/>
                                  </a:cubicBezTo>
                                  <a:lnTo>
                                    <a:pt x="279896" y="955625"/>
                                  </a:lnTo>
                                  <a:lnTo>
                                    <a:pt x="0" y="675729"/>
                                  </a:lnTo>
                                  <a:cubicBezTo>
                                    <a:pt x="-154583" y="521146"/>
                                    <a:pt x="-154583" y="270519"/>
                                    <a:pt x="0" y="115937"/>
                                  </a:cubicBezTo>
                                  <a:cubicBezTo>
                                    <a:pt x="77291" y="38646"/>
                                    <a:pt x="178594" y="-1"/>
                                    <a:pt x="27989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23E4F"/>
                            </a:solidFill>
                            <a:ln w="25400">
                              <a:noFill/>
                            </a:ln>
                          </wps:spPr>
                          <wps:bodyPr vert="horz" wrap="square" lIns="91440" tIns="45720" rIns="91440" bIns="324000" anchor="ctr" upright="1"/>
                        </wps:wsp>
                        <wps:wsp>
                          <wps:cNvPr id="27" name="电话"/>
                          <wps:cNvSpPr/>
                          <wps:spPr>
                            <a:xfrm>
                              <a:off x="6712" y="882"/>
                              <a:ext cx="175" cy="23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5634" y="0"/>
                                </a:cxn>
                                <a:cxn ang="0">
                                  <a:pos x="65892" y="8624"/>
                                </a:cxn>
                                <a:cxn ang="0">
                                  <a:pos x="80255" y="51748"/>
                                </a:cxn>
                                <a:cxn ang="0">
                                  <a:pos x="76151" y="63823"/>
                                </a:cxn>
                                <a:cxn ang="0">
                                  <a:pos x="51530" y="75897"/>
                                </a:cxn>
                                <a:cxn ang="0">
                                  <a:pos x="98720" y="167320"/>
                                </a:cxn>
                                <a:cxn ang="0">
                                  <a:pos x="122321" y="154816"/>
                                </a:cxn>
                                <a:cxn ang="0">
                                  <a:pos x="137703" y="156970"/>
                                </a:cxn>
                                <a:cxn ang="0">
                                  <a:pos x="176686" y="189744"/>
                                </a:cxn>
                                <a:cxn ang="0">
                                  <a:pos x="178738" y="201819"/>
                                </a:cxn>
                                <a:cxn ang="0">
                                  <a:pos x="156169" y="231143"/>
                                </a:cxn>
                                <a:cxn ang="0">
                                  <a:pos x="135651" y="234593"/>
                                </a:cxn>
                                <a:cxn ang="0">
                                  <a:pos x="237" y="13799"/>
                                </a:cxn>
                                <a:cxn ang="0">
                                  <a:pos x="14599" y="3449"/>
                                </a:cxn>
                                <a:cxn ang="0">
                                  <a:pos x="55634" y="0"/>
                                </a:cxn>
                              </a:cxnLst>
                              <a:rect l="0" t="0" r="0" b="0"/>
                              <a:pathLst>
                                <a:path w="1978606" h="3092264">
                                  <a:moveTo>
                                    <a:pt x="608252" y="0"/>
                                  </a:moveTo>
                                  <a:cubicBezTo>
                                    <a:pt x="675547" y="0"/>
                                    <a:pt x="697978" y="44800"/>
                                    <a:pt x="720410" y="112000"/>
                                  </a:cubicBezTo>
                                  <a:cubicBezTo>
                                    <a:pt x="787705" y="291200"/>
                                    <a:pt x="832568" y="492800"/>
                                    <a:pt x="877432" y="672000"/>
                                  </a:cubicBezTo>
                                  <a:cubicBezTo>
                                    <a:pt x="899864" y="761601"/>
                                    <a:pt x="877432" y="806401"/>
                                    <a:pt x="832568" y="828801"/>
                                  </a:cubicBezTo>
                                  <a:cubicBezTo>
                                    <a:pt x="742842" y="896001"/>
                                    <a:pt x="653115" y="940801"/>
                                    <a:pt x="563388" y="985601"/>
                                  </a:cubicBezTo>
                                  <a:cubicBezTo>
                                    <a:pt x="563388" y="1388801"/>
                                    <a:pt x="675547" y="1747202"/>
                                    <a:pt x="1079317" y="2172802"/>
                                  </a:cubicBezTo>
                                  <a:cubicBezTo>
                                    <a:pt x="1169044" y="2105602"/>
                                    <a:pt x="1270188" y="2055228"/>
                                    <a:pt x="1337349" y="2010428"/>
                                  </a:cubicBezTo>
                                  <a:cubicBezTo>
                                    <a:pt x="1404510" y="1965628"/>
                                    <a:pt x="1454947" y="1993602"/>
                                    <a:pt x="1505519" y="2038402"/>
                                  </a:cubicBezTo>
                                  <a:cubicBezTo>
                                    <a:pt x="1640109" y="2172802"/>
                                    <a:pt x="1797131" y="2307202"/>
                                    <a:pt x="1931721" y="2464003"/>
                                  </a:cubicBezTo>
                                  <a:cubicBezTo>
                                    <a:pt x="1976584" y="2508803"/>
                                    <a:pt x="1999016" y="2576003"/>
                                    <a:pt x="1954153" y="2620803"/>
                                  </a:cubicBezTo>
                                  <a:cubicBezTo>
                                    <a:pt x="1864426" y="2755203"/>
                                    <a:pt x="1797131" y="2867203"/>
                                    <a:pt x="1707404" y="3001603"/>
                                  </a:cubicBezTo>
                                  <a:cubicBezTo>
                                    <a:pt x="1640109" y="3113603"/>
                                    <a:pt x="1572814" y="3113603"/>
                                    <a:pt x="1483087" y="3046403"/>
                                  </a:cubicBezTo>
                                  <a:cubicBezTo>
                                    <a:pt x="496093" y="2329602"/>
                                    <a:pt x="-42267" y="1568002"/>
                                    <a:pt x="2596" y="179200"/>
                                  </a:cubicBezTo>
                                  <a:cubicBezTo>
                                    <a:pt x="2596" y="89600"/>
                                    <a:pt x="25028" y="44800"/>
                                    <a:pt x="159618" y="44800"/>
                                  </a:cubicBezTo>
                                  <a:cubicBezTo>
                                    <a:pt x="294208" y="22400"/>
                                    <a:pt x="451230" y="0"/>
                                    <a:pt x="6082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23E4F"/>
                            </a:solidFill>
                            <a:ln w="254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28" name="信息"/>
                          <wps:cNvSpPr/>
                          <wps:spPr>
                            <a:xfrm>
                              <a:off x="6690" y="1513"/>
                              <a:ext cx="221" cy="1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74795" h="3320682">
                                  <a:moveTo>
                                    <a:pt x="1897867" y="1805825"/>
                                  </a:moveTo>
                                  <a:lnTo>
                                    <a:pt x="2485737" y="2315734"/>
                                  </a:lnTo>
                                  <a:lnTo>
                                    <a:pt x="3073607" y="1805825"/>
                                  </a:lnTo>
                                  <a:lnTo>
                                    <a:pt x="4820061" y="3320682"/>
                                  </a:lnTo>
                                  <a:lnTo>
                                    <a:pt x="151413" y="3320682"/>
                                  </a:lnTo>
                                  <a:close/>
                                  <a:moveTo>
                                    <a:pt x="0" y="159634"/>
                                  </a:moveTo>
                                  <a:lnTo>
                                    <a:pt x="1788328" y="1710812"/>
                                  </a:lnTo>
                                  <a:lnTo>
                                    <a:pt x="0" y="3261996"/>
                                  </a:lnTo>
                                  <a:close/>
                                  <a:moveTo>
                                    <a:pt x="4974795" y="156753"/>
                                  </a:moveTo>
                                  <a:lnTo>
                                    <a:pt x="4974795" y="3264872"/>
                                  </a:lnTo>
                                  <a:lnTo>
                                    <a:pt x="3183146" y="1710812"/>
                                  </a:lnTo>
                                  <a:close/>
                                  <a:moveTo>
                                    <a:pt x="35040" y="0"/>
                                  </a:moveTo>
                                  <a:lnTo>
                                    <a:pt x="4936434" y="0"/>
                                  </a:lnTo>
                                  <a:lnTo>
                                    <a:pt x="2485737" y="21257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23E4F"/>
                            </a:solidFill>
                            <a:ln w="25400">
                              <a:noFill/>
                            </a:ln>
                          </wps:spPr>
                          <wps:bodyPr vert="horz" wrap="square" anchor="ctr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2.65pt;margin-top:7.9pt;height:110.6pt;width:186.05pt;z-index:251665408;mso-width-relative:page;mso-height-relative:page;" coordorigin="5336,721" coordsize="3721,2212" o:gfxdata="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">
                <o:lock v:ext="edit" aspectratio="f"/>
                <v:shape id="文本框 69" o:spid="_x0000_s1026" o:spt="202" type="#_x0000_t202" style="position:absolute;left:5635;top:721;height:2212;width:3423;" filled="f" stroked="f" coordsize="21600,21600" o:gfxdata="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z8Tj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6E6CC2F6">
                        <w:pPr>
                          <w:pStyle w:val="5"/>
                          <w:adjustRightInd w:val="0"/>
                          <w:snapToGrid w:val="0"/>
                          <w:spacing w:before="0" w:beforeAutospacing="0" w:after="0" w:afterAutospacing="0" w:line="360" w:lineRule="auto"/>
                          <w:jc w:val="both"/>
                          <w:rPr>
                            <w:rFonts w:ascii="微软雅黑" w:hAnsi="微软雅黑" w:eastAsia="微软雅黑"/>
                            <w:kern w:val="24"/>
                            <w:sz w:val="22"/>
                            <w:szCs w:val="19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kern w:val="24"/>
                            <w:sz w:val="22"/>
                            <w:szCs w:val="19"/>
                          </w:rPr>
                          <w:t>(+86)156-2083-0822</w:t>
                        </w:r>
                      </w:p>
                      <w:p w14:paraId="5D805818">
                        <w:pPr>
                          <w:pStyle w:val="5"/>
                          <w:adjustRightInd w:val="0"/>
                          <w:snapToGrid w:val="0"/>
                          <w:spacing w:before="0" w:beforeAutospacing="0" w:after="0" w:afterAutospacing="0" w:line="360" w:lineRule="auto"/>
                          <w:jc w:val="both"/>
                          <w:rPr>
                            <w:rFonts w:ascii="微软雅黑" w:hAnsi="微软雅黑" w:eastAsia="微软雅黑"/>
                            <w:kern w:val="24"/>
                            <w:sz w:val="22"/>
                            <w:szCs w:val="19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kern w:val="24"/>
                            <w:sz w:val="22"/>
                            <w:szCs w:val="19"/>
                          </w:rPr>
                          <w:t>15620830822@163.com</w:t>
                        </w:r>
                      </w:p>
                      <w:p w14:paraId="1FC06CF5">
                        <w:pPr>
                          <w:pStyle w:val="5"/>
                          <w:adjustRightInd w:val="0"/>
                          <w:snapToGrid w:val="0"/>
                          <w:spacing w:before="0" w:beforeAutospacing="0" w:after="0" w:afterAutospacing="0"/>
                          <w:jc w:val="both"/>
                          <w:rPr>
                            <w:rFonts w:hint="default" w:ascii="微软雅黑" w:hAnsi="微软雅黑" w:eastAsia="微软雅黑"/>
                            <w:color w:val="262626"/>
                            <w:kern w:val="24"/>
                            <w:sz w:val="22"/>
                            <w:szCs w:val="19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/>
                            <w:kern w:val="24"/>
                            <w:sz w:val="22"/>
                            <w:szCs w:val="19"/>
                            <w:lang w:val="en-US" w:eastAsia="zh-CN"/>
                          </w:rPr>
                          <w:t>安徽省蚌埠市</w:t>
                        </w:r>
                      </w:p>
                    </w:txbxContent>
                  </v:textbox>
                </v:shape>
                <v:group id="_x0000_s1026" o:spid="_x0000_s1026" o:spt="203" style="position:absolute;left:5336;top:882;height:1351;width:220;" coordorigin="6690,882" coordsize="220,1351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定位" o:spid="_x0000_s1026" o:spt="100" style="position:absolute;left:6732;top:2005;height:229;width:134;v-text-anchor:middle;" fillcolor="#323E4F" filled="t" stroked="f" coordsize="559792,955625" o:gfxdata="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ThWq8AAAA&#10;2wAAAA8AAAAAAAAAAQAgAAAAIgAAAGRycy9kb3ducmV2LnhtbFBLAQIUABQAAAAIAIdO4kAzLwWe&#10;OwAAADkAAAAQAAAAAAAAAAEAIAAAAAsBAABkcnMvc2hhcGV4bWwueG1sUEsFBgAAAAAGAAYAWwEA&#10;ALUD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  <v:fill on="t" focussize="0,0"/>
                    <v:stroke on="f" weight="2pt"/>
                    <v:imagedata o:title=""/>
                    <o:lock v:ext="edit" aspectratio="f"/>
                    <v:textbox inset="2.54mm,1.27mm,2.54mm,9mm"/>
                  </v:shape>
                  <v:shape id="电话" o:spid="_x0000_s1026" o:spt="100" style="position:absolute;left:6712;top:882;height:230;width:175;v-text-anchor:middle;" fillcolor="#323E4F" filled="t" stroked="f" coordsize="1978606,3092264" o:gfxdata="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ua/SvQAA&#10;ANsAAAAPAAAAAAAAAAEAIAAAACIAAABkcnMvZG93bnJldi54bWxQSwECFAAUAAAACACHTuJAMy8F&#10;njsAAAA5AAAAEAAAAAAAAAABACAAAAAMAQAAZHJzL3NoYXBleG1sLnhtbFBLBQYAAAAABgAGAFsB&#10;AAC2AwAA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  <v:path o:connectlocs="55634,0;65892,8624;80255,51748;76151,63823;51530,75897;98720,167320;122321,154816;137703,156970;176686,189744;178738,201819;156169,231143;135651,234593;237,13799;14599,3449;55634,0" o:connectangles="0,0,0,0,0,0,0,0,0,0,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信息" o:spid="_x0000_s1026" o:spt="100" style="position:absolute;left:6690;top:1513;height:147;width:221;v-text-anchor:middle;" fillcolor="#323E4F" filled="t" stroked="f" coordsize="4974795,3320682" o:gfxdata="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pGIlugAAANsA&#10;AAAPAAAAAAAAAAEAIAAAACIAAABkcnMvZG93bnJldi54bWxQSwECFAAUAAAACACHTuJAMy8FnjsA&#10;AAA5AAAAEAAAAAAAAAABACAAAAAJAQAAZHJzL3NoYXBleG1sLnhtbFBLBQYAAAAABgAGAFsBAACz&#10;AwAAAAA=&#10;" path="m1897867,1805825l2485737,2315734,3073607,1805825,4820061,3320682,151413,3320682xm0,159634l1788328,1710812,0,3261996xm4974795,156753l4974795,3264872,3183146,1710812xm35040,0l4936434,0,2485737,2125709xe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6D9DFFF4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72390</wp:posOffset>
                </wp:positionV>
                <wp:extent cx="1452880" cy="665480"/>
                <wp:effectExtent l="0" t="0" r="0" b="127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623" cy="6655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71206A6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18"/>
                                <w:szCs w:val="1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40"/>
                                <w:szCs w:val="28"/>
                              </w:rPr>
                              <w:t>魏 旻 瀚</w:t>
                            </w:r>
                          </w:p>
                          <w:p w14:paraId="39960EE2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b/>
                                <w:sz w:val="1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66.6pt;margin-top:5.7pt;height:52.4pt;width:114.4pt;z-index:251659264;mso-width-relative:page;mso-height-relative:page;" filled="f" stroked="f" coordsize="21600,21600" o:gfxdata="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wJOVdYAAAAKAQAADwAAAAAAAAABACAAAAAiAAAAZHJzL2Rv&#10;d25yZXYueG1sUEsBAhQAFAAAAAgAh07iQB7N/1/KAQAAfwMAAA4AAAAAAAAAAQAgAAAAJQ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71206A6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kern w:val="24"/>
                          <w:sz w:val="18"/>
                          <w:szCs w:val="1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40"/>
                          <w:szCs w:val="28"/>
                        </w:rPr>
                        <w:t>魏 旻 瀚</w:t>
                      </w:r>
                    </w:p>
                    <w:p w14:paraId="39960EE2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b/>
                          <w:sz w:val="1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7135CA">
      <w:pPr>
        <w:adjustRightInd w:val="0"/>
        <w:snapToGrid w:val="0"/>
      </w:pPr>
    </w:p>
    <w:p w14:paraId="4F2973DA">
      <w:pPr>
        <w:adjustRightInd w:val="0"/>
        <w:snapToGrid w:val="0"/>
      </w:pPr>
    </w:p>
    <w:p w14:paraId="044E5A80">
      <w:pPr>
        <w:adjustRightInd w:val="0"/>
        <w:snapToGrid w:val="0"/>
      </w:pPr>
    </w:p>
    <w:p w14:paraId="4CF28DFB">
      <w:pPr>
        <w:adjustRightInd w:val="0"/>
        <w:snapToGrid w:val="0"/>
      </w:pPr>
    </w:p>
    <w:p w14:paraId="103DB9D7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18415</wp:posOffset>
                </wp:positionV>
                <wp:extent cx="6543675" cy="471805"/>
                <wp:effectExtent l="0" t="0" r="9525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471805"/>
                          <a:chOff x="10393" y="1552"/>
                          <a:chExt cx="10305" cy="743"/>
                        </a:xfrm>
                      </wpg:grpSpPr>
                      <wps:wsp>
                        <wps:cNvPr id="12" name="文本框 552"/>
                        <wps:cNvSpPr txBox="1"/>
                        <wps:spPr>
                          <a:xfrm>
                            <a:off x="10811" y="1552"/>
                            <a:ext cx="1562" cy="74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 w14:paraId="59B9FC65"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30" name="组合 30"/>
                        <wpg:cNvGrpSpPr/>
                        <wpg:grpSpPr>
                          <a:xfrm>
                            <a:off x="10393" y="1774"/>
                            <a:ext cx="10305" cy="423"/>
                            <a:chOff x="4276" y="2948"/>
                            <a:chExt cx="10305" cy="423"/>
                          </a:xfrm>
                        </wpg:grpSpPr>
                        <wps:wsp>
                          <wps:cNvPr id="11" name="Freeform 177"/>
                          <wps:cNvSpPr>
                            <a:spLocks noChangeAspect="1" noEditPoints="1"/>
                          </wps:cNvSpPr>
                          <wps:spPr>
                            <a:xfrm>
                              <a:off x="4276" y="2948"/>
                              <a:ext cx="423" cy="423"/>
                            </a:xfrm>
                            <a:custGeom>
                              <a:avLst/>
                              <a:gdLst>
                                <a:gd name="txL" fmla="*/ 0 w 166"/>
                                <a:gd name="txT" fmla="*/ 0 h 166"/>
                                <a:gd name="txR" fmla="*/ 166 w 166"/>
                                <a:gd name="txB" fmla="*/ 166 h 166"/>
                              </a:gdLst>
                              <a:ahLst/>
                              <a:cxnLst>
                                <a:cxn ang="0">
                                  <a:pos x="966444327" y="487825578"/>
                                </a:cxn>
                                <a:cxn ang="0">
                                  <a:pos x="865199510" y="598274193"/>
                                </a:cxn>
                                <a:cxn ang="0">
                                  <a:pos x="865199510" y="598274193"/>
                                </a:cxn>
                                <a:cxn ang="0">
                                  <a:pos x="809973687" y="653500016"/>
                                </a:cxn>
                                <a:cxn ang="0">
                                  <a:pos x="763951663" y="644296218"/>
                                </a:cxn>
                                <a:cxn ang="0">
                                  <a:pos x="653500016" y="763951663"/>
                                </a:cxn>
                                <a:cxn ang="0">
                                  <a:pos x="763951663" y="874403309"/>
                                </a:cxn>
                                <a:cxn ang="0">
                                  <a:pos x="883607108" y="763951663"/>
                                </a:cxn>
                                <a:cxn ang="0">
                                  <a:pos x="874403309" y="717929638"/>
                                </a:cxn>
                                <a:cxn ang="0">
                                  <a:pos x="1003262553" y="598274193"/>
                                </a:cxn>
                                <a:cxn ang="0">
                                  <a:pos x="1003262553" y="589070395"/>
                                </a:cxn>
                                <a:cxn ang="0">
                                  <a:pos x="1040077747" y="552255200"/>
                                </a:cxn>
                                <a:cxn ang="0">
                                  <a:pos x="1260981040" y="589070395"/>
                                </a:cxn>
                                <a:cxn ang="0">
                                  <a:pos x="1527903325" y="322148109"/>
                                </a:cxn>
                                <a:cxn ang="0">
                                  <a:pos x="1251777241" y="276126084"/>
                                </a:cxn>
                                <a:cxn ang="0">
                                  <a:pos x="1113711167" y="414192158"/>
                                </a:cxn>
                                <a:cxn ang="0">
                                  <a:pos x="1113711167" y="414192158"/>
                                </a:cxn>
                                <a:cxn ang="0">
                                  <a:pos x="1251777241" y="276126084"/>
                                </a:cxn>
                                <a:cxn ang="0">
                                  <a:pos x="1205755216" y="0"/>
                                </a:cxn>
                                <a:cxn ang="0">
                                  <a:pos x="938832931" y="266922286"/>
                                </a:cxn>
                                <a:cxn ang="0">
                                  <a:pos x="966444327" y="487825578"/>
                                </a:cxn>
                                <a:cxn ang="0">
                                  <a:pos x="1279388637" y="653500016"/>
                                </a:cxn>
                                <a:cxn ang="0">
                                  <a:pos x="1260981040" y="681114444"/>
                                </a:cxn>
                                <a:cxn ang="0">
                                  <a:pos x="1260981040" y="763951663"/>
                                </a:cxn>
                                <a:cxn ang="0">
                                  <a:pos x="763951663" y="1260981040"/>
                                </a:cxn>
                                <a:cxn ang="0">
                                  <a:pos x="266922286" y="763951663"/>
                                </a:cxn>
                                <a:cxn ang="0">
                                  <a:pos x="763951663" y="266922286"/>
                                </a:cxn>
                                <a:cxn ang="0">
                                  <a:pos x="837585083" y="266922286"/>
                                </a:cxn>
                                <a:cxn ang="0">
                                  <a:pos x="1049281546" y="55225823"/>
                                </a:cxn>
                                <a:cxn ang="0">
                                  <a:pos x="763951663" y="0"/>
                                </a:cxn>
                                <a:cxn ang="0">
                                  <a:pos x="0" y="763951663"/>
                                </a:cxn>
                                <a:cxn ang="0">
                                  <a:pos x="763951663" y="1527903325"/>
                                </a:cxn>
                                <a:cxn ang="0">
                                  <a:pos x="1527903325" y="763951663"/>
                                </a:cxn>
                                <a:cxn ang="0">
                                  <a:pos x="1472677502" y="469414950"/>
                                </a:cxn>
                                <a:cxn ang="0">
                                  <a:pos x="1279388637" y="653500016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800769889" y="570662797"/>
                                </a:cxn>
                                <a:cxn ang="0">
                                  <a:pos x="902014705" y="478621780"/>
                                </a:cxn>
                                <a:cxn ang="0">
                                  <a:pos x="883607108" y="358966335"/>
                                </a:cxn>
                                <a:cxn ang="0">
                                  <a:pos x="763951663" y="340555706"/>
                                </a:cxn>
                                <a:cxn ang="0">
                                  <a:pos x="340555706" y="763951663"/>
                                </a:cxn>
                                <a:cxn ang="0">
                                  <a:pos x="763951663" y="1187347619"/>
                                </a:cxn>
                                <a:cxn ang="0">
                                  <a:pos x="1187347619" y="763951663"/>
                                </a:cxn>
                                <a:cxn ang="0">
                                  <a:pos x="1178143821" y="653500016"/>
                                </a:cxn>
                                <a:cxn ang="0">
                                  <a:pos x="1049281546" y="625888621"/>
                                </a:cxn>
                                <a:cxn ang="0">
                                  <a:pos x="957240528" y="727133437"/>
                                </a:cxn>
                                <a:cxn ang="0">
                                  <a:pos x="957240528" y="763951663"/>
                                </a:cxn>
                                <a:cxn ang="0">
                                  <a:pos x="763951663" y="948036729"/>
                                </a:cxn>
                                <a:cxn ang="0">
                                  <a:pos x="579866596" y="763951663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763951663" y="570662797"/>
                                </a:cxn>
                              </a:cxnLst>
                              <a:rect l="txL" t="txT" r="txR" b="txB"/>
                              <a:pathLst>
                                <a:path w="166" h="166">
                                  <a:moveTo>
                                    <a:pt x="105" y="53"/>
                                  </a:moveTo>
                                  <a:cubicBezTo>
                                    <a:pt x="94" y="65"/>
                                    <a:pt x="94" y="65"/>
                                    <a:pt x="94" y="65"/>
                                  </a:cubicBezTo>
                                  <a:cubicBezTo>
                                    <a:pt x="94" y="65"/>
                                    <a:pt x="94" y="65"/>
                                    <a:pt x="94" y="65"/>
                                  </a:cubicBezTo>
                                  <a:cubicBezTo>
                                    <a:pt x="88" y="71"/>
                                    <a:pt x="88" y="71"/>
                                    <a:pt x="88" y="71"/>
                                  </a:cubicBezTo>
                                  <a:cubicBezTo>
                                    <a:pt x="86" y="71"/>
                                    <a:pt x="85" y="70"/>
                                    <a:pt x="83" y="70"/>
                                  </a:cubicBezTo>
                                  <a:cubicBezTo>
                                    <a:pt x="76" y="70"/>
                                    <a:pt x="71" y="76"/>
                                    <a:pt x="71" y="83"/>
                                  </a:cubicBezTo>
                                  <a:cubicBezTo>
                                    <a:pt x="71" y="90"/>
                                    <a:pt x="76" y="95"/>
                                    <a:pt x="83" y="95"/>
                                  </a:cubicBezTo>
                                  <a:cubicBezTo>
                                    <a:pt x="90" y="95"/>
                                    <a:pt x="96" y="90"/>
                                    <a:pt x="96" y="83"/>
                                  </a:cubicBezTo>
                                  <a:cubicBezTo>
                                    <a:pt x="96" y="81"/>
                                    <a:pt x="95" y="80"/>
                                    <a:pt x="95" y="78"/>
                                  </a:cubicBezTo>
                                  <a:cubicBezTo>
                                    <a:pt x="109" y="65"/>
                                    <a:pt x="109" y="65"/>
                                    <a:pt x="109" y="65"/>
                                  </a:cubicBezTo>
                                  <a:cubicBezTo>
                                    <a:pt x="109" y="64"/>
                                    <a:pt x="109" y="64"/>
                                    <a:pt x="109" y="64"/>
                                  </a:cubicBezTo>
                                  <a:cubicBezTo>
                                    <a:pt x="113" y="60"/>
                                    <a:pt x="113" y="60"/>
                                    <a:pt x="113" y="60"/>
                                  </a:cubicBezTo>
                                  <a:cubicBezTo>
                                    <a:pt x="137" y="64"/>
                                    <a:pt x="137" y="64"/>
                                    <a:pt x="137" y="64"/>
                                  </a:cubicBezTo>
                                  <a:cubicBezTo>
                                    <a:pt x="166" y="35"/>
                                    <a:pt x="166" y="35"/>
                                    <a:pt x="166" y="35"/>
                                  </a:cubicBezTo>
                                  <a:cubicBezTo>
                                    <a:pt x="136" y="30"/>
                                    <a:pt x="136" y="30"/>
                                    <a:pt x="136" y="30"/>
                                  </a:cubicBezTo>
                                  <a:cubicBezTo>
                                    <a:pt x="121" y="45"/>
                                    <a:pt x="121" y="45"/>
                                    <a:pt x="121" y="45"/>
                                  </a:cubicBezTo>
                                  <a:cubicBezTo>
                                    <a:pt x="121" y="45"/>
                                    <a:pt x="121" y="45"/>
                                    <a:pt x="121" y="45"/>
                                  </a:cubicBezTo>
                                  <a:cubicBezTo>
                                    <a:pt x="136" y="30"/>
                                    <a:pt x="136" y="30"/>
                                    <a:pt x="136" y="30"/>
                                  </a:cubicBezTo>
                                  <a:cubicBezTo>
                                    <a:pt x="131" y="0"/>
                                    <a:pt x="131" y="0"/>
                                    <a:pt x="131" y="0"/>
                                  </a:cubicBezTo>
                                  <a:cubicBezTo>
                                    <a:pt x="102" y="29"/>
                                    <a:pt x="102" y="29"/>
                                    <a:pt x="102" y="29"/>
                                  </a:cubicBezTo>
                                  <a:cubicBezTo>
                                    <a:pt x="105" y="53"/>
                                    <a:pt x="105" y="53"/>
                                    <a:pt x="105" y="53"/>
                                  </a:cubicBezTo>
                                  <a:close/>
                                  <a:moveTo>
                                    <a:pt x="139" y="71"/>
                                  </a:moveTo>
                                  <a:cubicBezTo>
                                    <a:pt x="137" y="74"/>
                                    <a:pt x="137" y="74"/>
                                    <a:pt x="137" y="74"/>
                                  </a:cubicBezTo>
                                  <a:cubicBezTo>
                                    <a:pt x="137" y="77"/>
                                    <a:pt x="137" y="79"/>
                                    <a:pt x="137" y="83"/>
                                  </a:cubicBezTo>
                                  <a:cubicBezTo>
                                    <a:pt x="137" y="113"/>
                                    <a:pt x="113" y="137"/>
                                    <a:pt x="83" y="137"/>
                                  </a:cubicBezTo>
                                  <a:cubicBezTo>
                                    <a:pt x="53" y="137"/>
                                    <a:pt x="29" y="113"/>
                                    <a:pt x="29" y="83"/>
                                  </a:cubicBezTo>
                                  <a:cubicBezTo>
                                    <a:pt x="29" y="53"/>
                                    <a:pt x="53" y="28"/>
                                    <a:pt x="83" y="29"/>
                                  </a:cubicBezTo>
                                  <a:cubicBezTo>
                                    <a:pt x="86" y="29"/>
                                    <a:pt x="89" y="29"/>
                                    <a:pt x="91" y="29"/>
                                  </a:cubicBezTo>
                                  <a:cubicBezTo>
                                    <a:pt x="114" y="6"/>
                                    <a:pt x="114" y="6"/>
                                    <a:pt x="114" y="6"/>
                                  </a:cubicBezTo>
                                  <a:cubicBezTo>
                                    <a:pt x="105" y="2"/>
                                    <a:pt x="94" y="0"/>
                                    <a:pt x="83" y="0"/>
                                  </a:cubicBezTo>
                                  <a:cubicBezTo>
                                    <a:pt x="37" y="0"/>
                                    <a:pt x="0" y="37"/>
                                    <a:pt x="0" y="83"/>
                                  </a:cubicBezTo>
                                  <a:cubicBezTo>
                                    <a:pt x="0" y="129"/>
                                    <a:pt x="37" y="166"/>
                                    <a:pt x="83" y="166"/>
                                  </a:cubicBezTo>
                                  <a:cubicBezTo>
                                    <a:pt x="129" y="166"/>
                                    <a:pt x="166" y="129"/>
                                    <a:pt x="166" y="83"/>
                                  </a:cubicBezTo>
                                  <a:cubicBezTo>
                                    <a:pt x="166" y="72"/>
                                    <a:pt x="164" y="61"/>
                                    <a:pt x="160" y="51"/>
                                  </a:cubicBezTo>
                                  <a:cubicBezTo>
                                    <a:pt x="139" y="71"/>
                                    <a:pt x="139" y="71"/>
                                    <a:pt x="139" y="71"/>
                                  </a:cubicBezTo>
                                  <a:close/>
                                  <a:moveTo>
                                    <a:pt x="83" y="62"/>
                                  </a:moveTo>
                                  <a:cubicBezTo>
                                    <a:pt x="85" y="62"/>
                                    <a:pt x="86" y="62"/>
                                    <a:pt x="87" y="62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6" y="39"/>
                                    <a:pt x="96" y="39"/>
                                    <a:pt x="96" y="39"/>
                                  </a:cubicBezTo>
                                  <a:cubicBezTo>
                                    <a:pt x="92" y="37"/>
                                    <a:pt x="88" y="37"/>
                                    <a:pt x="83" y="37"/>
                                  </a:cubicBezTo>
                                  <a:cubicBezTo>
                                    <a:pt x="58" y="37"/>
                                    <a:pt x="37" y="57"/>
                                    <a:pt x="37" y="83"/>
                                  </a:cubicBezTo>
                                  <a:cubicBezTo>
                                    <a:pt x="37" y="108"/>
                                    <a:pt x="58" y="129"/>
                                    <a:pt x="83" y="129"/>
                                  </a:cubicBezTo>
                                  <a:cubicBezTo>
                                    <a:pt x="109" y="129"/>
                                    <a:pt x="129" y="108"/>
                                    <a:pt x="129" y="83"/>
                                  </a:cubicBezTo>
                                  <a:cubicBezTo>
                                    <a:pt x="129" y="79"/>
                                    <a:pt x="129" y="75"/>
                                    <a:pt x="128" y="71"/>
                                  </a:cubicBezTo>
                                  <a:cubicBezTo>
                                    <a:pt x="114" y="68"/>
                                    <a:pt x="114" y="68"/>
                                    <a:pt x="114" y="68"/>
                                  </a:cubicBezTo>
                                  <a:cubicBezTo>
                                    <a:pt x="104" y="79"/>
                                    <a:pt x="104" y="79"/>
                                    <a:pt x="104" y="79"/>
                                  </a:cubicBezTo>
                                  <a:cubicBezTo>
                                    <a:pt x="104" y="80"/>
                                    <a:pt x="104" y="81"/>
                                    <a:pt x="104" y="83"/>
                                  </a:cubicBezTo>
                                  <a:cubicBezTo>
                                    <a:pt x="104" y="94"/>
                                    <a:pt x="95" y="103"/>
                                    <a:pt x="83" y="103"/>
                                  </a:cubicBezTo>
                                  <a:cubicBezTo>
                                    <a:pt x="72" y="103"/>
                                    <a:pt x="63" y="94"/>
                                    <a:pt x="63" y="83"/>
                                  </a:cubicBezTo>
                                  <a:cubicBezTo>
                                    <a:pt x="63" y="71"/>
                                    <a:pt x="72" y="62"/>
                                    <a:pt x="83" y="62"/>
                                  </a:cubicBezTo>
                                  <a:close/>
                                  <a:moveTo>
                                    <a:pt x="83" y="62"/>
                                  </a:moveTo>
                                  <a:cubicBezTo>
                                    <a:pt x="83" y="62"/>
                                    <a:pt x="83" y="62"/>
                                    <a:pt x="83" y="62"/>
                                  </a:cubicBezTo>
                                </a:path>
                              </a:pathLst>
                            </a:custGeom>
                            <a:solidFill>
                              <a:srgbClr val="323E4F">
                                <a:alpha val="10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6610A9A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anchor="t" upright="1"/>
                        </wps:wsp>
                        <wps:wsp>
                          <wps:cNvPr id="13" name="自选图形 553"/>
                          <wps:cNvCnPr/>
                          <wps:spPr>
                            <a:xfrm flipV="1">
                              <a:off x="4843" y="3347"/>
                              <a:ext cx="9738" cy="2"/>
                            </a:xfrm>
                            <a:prstGeom prst="straightConnector1">
                              <a:avLst/>
                            </a:prstGeom>
                            <a:ln w="15875" cap="flat" cmpd="sng">
                              <a:solidFill>
                                <a:srgbClr val="323E4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75pt;margin-top:1.45pt;height:37.15pt;width:515.25pt;z-index:251664384;mso-width-relative:page;mso-height-relative:page;" coordorigin="10393,1552" coordsize="10305,743" o:gfxdata="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">
                <o:lock v:ext="edit" aspectratio="f"/>
                <v:shape id="文本框 552" o:spid="_x0000_s1026" o:spt="202" type="#_x0000_t202" style="position:absolute;left:10811;top:1552;height:743;width:1562;" filled="f" stroked="f" coordsize="21600,21600" o:gfxdata="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xKHW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 w14:paraId="59B9FC65">
                        <w:pPr>
                          <w:rPr>
                            <w:rFonts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  <w:t>背景</w:t>
                        </w:r>
                      </w:p>
                    </w:txbxContent>
                  </v:textbox>
                </v:shape>
                <v:group id="_x0000_s1026" o:spid="_x0000_s1026" o:spt="203" style="position:absolute;left:10393;top:1774;height:423;width:10305;" coordorigin="4276,2948" coordsize="10305,423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177" o:spid="_x0000_s1026" o:spt="100" style="position:absolute;left:4276;top:2948;height:423;width:423;" fillcolor="#323E4F" filled="t" stroked="f" coordsize="166,166" o:gfxdata="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tsp7ugAAANsA&#10;AAAPAAAAAAAAAAEAIAAAACIAAABkcnMvZG93bnJldi54bWxQSwECFAAUAAAACACHTuJAMy8FnjsA&#10;AAA5AAAAEAAAAAAAAAABACAAAAAJAQAAZHJzL3NoYXBleG1sLnhtbFBLBQYAAAAABgAGAFsBAACz&#10;AwAAAAA=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    <v:path textboxrect="0,0,166,166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  <v:textbox>
                      <w:txbxContent>
                        <w:p w14:paraId="6610A9AC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自选图形 553" o:spid="_x0000_s1026" o:spt="32" type="#_x0000_t32" style="position:absolute;left:4843;top:3347;flip:y;height:2;width:9738;" filled="f" stroked="t" coordsize="21600,21600" o:gfxdata="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0GD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25pt" color="#323E4F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2B0F36E9">
      <w:pPr>
        <w:adjustRightInd w:val="0"/>
        <w:snapToGrid w:val="0"/>
      </w:pPr>
    </w:p>
    <w:p w14:paraId="01BA5F44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62865</wp:posOffset>
                </wp:positionV>
                <wp:extent cx="7056755" cy="1272540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755" cy="1272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035D3B7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 xml:space="preserve">2022.09-2025.06                            东北电力大学                      计算机技术/工学硕士 </w:t>
                            </w:r>
                          </w:p>
                          <w:p w14:paraId="6C07DCAF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人工智能原理，数据挖掘，专业英语，计算智能，虚拟现实，Python程序设计，矩阵分析，面向对象分析与设计，数字图像处理，密码学与信息安全，微机原理与应用。</w:t>
                            </w:r>
                          </w:p>
                          <w:p w14:paraId="04AA112D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 xml:space="preserve">2012.09-2016.06                            天津科技大学                       物流工程/工学学士 </w:t>
                            </w:r>
                          </w:p>
                          <w:p w14:paraId="0B619888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物流信息系统，供应链管理，生产物流管理，物流成本分析与控制。</w:t>
                            </w:r>
                          </w:p>
                          <w:p w14:paraId="3A256130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470E48BA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A08DCB1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10732F8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C3AFE34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E36EDE0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C50942C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A51481B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B4811D8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2.65pt;margin-top:4.95pt;height:100.2pt;width:555.65pt;z-index:251661312;mso-width-relative:page;mso-height-relative:page;" filled="f" stroked="f" coordsize="21600,21600" o:gfxdata="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zOuOu9YAAAAJAQAADwAAAAAAAAABACAAAAAiAAAAZHJz&#10;L2Rvd25yZXYueG1sUEsBAhQAFAAAAAgAh07iQPrGhZjNAQAAgQMAAA4AAAAAAAAAAQAgAAAAJQ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4035D3B7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03"/>
                        <w:rPr>
                          <w:rFonts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 xml:space="preserve">2022.09-2025.06                            东北电力大学                      计算机技术/工学硕士 </w:t>
                      </w:r>
                    </w:p>
                    <w:p w14:paraId="6C07DCAF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人工智能原理，数据挖掘，专业英语，计算智能，虚拟现实，Python程序设计，矩阵分析，面向对象分析与设计，数字图像处理，密码学与信息安全，微机原理与应用。</w:t>
                      </w:r>
                    </w:p>
                    <w:p w14:paraId="04AA112D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03"/>
                        <w:rPr>
                          <w:rFonts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 xml:space="preserve">2012.09-2016.06                            天津科技大学                       物流工程/工学学士 </w:t>
                      </w:r>
                    </w:p>
                    <w:p w14:paraId="0B619888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物流信息系统，供应链管理，生产物流管理，物流成本分析与控制。</w:t>
                      </w:r>
                    </w:p>
                    <w:p w14:paraId="3A256130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470E48BA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A08DCB1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10732F8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C3AFE34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E36EDE0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C50942C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A51481B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B4811D8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E56647">
      <w:pPr>
        <w:adjustRightInd w:val="0"/>
        <w:snapToGrid w:val="0"/>
      </w:pPr>
    </w:p>
    <w:p w14:paraId="2C91A2F0">
      <w:pPr>
        <w:adjustRightInd w:val="0"/>
        <w:snapToGrid w:val="0"/>
      </w:pPr>
    </w:p>
    <w:p w14:paraId="6A24A64E">
      <w:pPr>
        <w:adjustRightInd w:val="0"/>
        <w:snapToGrid w:val="0"/>
      </w:pPr>
    </w:p>
    <w:p w14:paraId="1B0CE55D">
      <w:pPr>
        <w:adjustRightInd w:val="0"/>
        <w:snapToGrid w:val="0"/>
      </w:pPr>
    </w:p>
    <w:p w14:paraId="58C7F142">
      <w:pPr>
        <w:adjustRightInd w:val="0"/>
        <w:snapToGrid w:val="0"/>
      </w:pPr>
    </w:p>
    <w:p w14:paraId="097F4DF7">
      <w:pPr>
        <w:adjustRightInd w:val="0"/>
        <w:snapToGrid w:val="0"/>
      </w:pPr>
    </w:p>
    <w:p w14:paraId="73DEC02A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90805</wp:posOffset>
                </wp:positionV>
                <wp:extent cx="6543675" cy="471805"/>
                <wp:effectExtent l="0" t="0" r="9525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471805"/>
                          <a:chOff x="10393" y="1552"/>
                          <a:chExt cx="10305" cy="743"/>
                        </a:xfrm>
                      </wpg:grpSpPr>
                      <wps:wsp>
                        <wps:cNvPr id="47" name="文本框 552"/>
                        <wps:cNvSpPr txBox="1"/>
                        <wps:spPr>
                          <a:xfrm>
                            <a:off x="10811" y="1552"/>
                            <a:ext cx="1562" cy="74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 w14:paraId="3FBBFC16"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  <w:t>科研经历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48" name="组合 30"/>
                        <wpg:cNvGrpSpPr/>
                        <wpg:grpSpPr>
                          <a:xfrm>
                            <a:off x="10393" y="1774"/>
                            <a:ext cx="10305" cy="423"/>
                            <a:chOff x="4276" y="2948"/>
                            <a:chExt cx="10305" cy="423"/>
                          </a:xfrm>
                        </wpg:grpSpPr>
                        <wps:wsp>
                          <wps:cNvPr id="49" name="Freeform 177"/>
                          <wps:cNvSpPr>
                            <a:spLocks noChangeAspect="1" noEditPoints="1"/>
                          </wps:cNvSpPr>
                          <wps:spPr>
                            <a:xfrm>
                              <a:off x="4276" y="2948"/>
                              <a:ext cx="423" cy="423"/>
                            </a:xfrm>
                            <a:custGeom>
                              <a:avLst/>
                              <a:gdLst>
                                <a:gd name="txL" fmla="*/ 0 w 166"/>
                                <a:gd name="txT" fmla="*/ 0 h 166"/>
                                <a:gd name="txR" fmla="*/ 166 w 166"/>
                                <a:gd name="txB" fmla="*/ 166 h 166"/>
                              </a:gdLst>
                              <a:ahLst/>
                              <a:cxnLst>
                                <a:cxn ang="0">
                                  <a:pos x="966444327" y="487825578"/>
                                </a:cxn>
                                <a:cxn ang="0">
                                  <a:pos x="865199510" y="598274193"/>
                                </a:cxn>
                                <a:cxn ang="0">
                                  <a:pos x="865199510" y="598274193"/>
                                </a:cxn>
                                <a:cxn ang="0">
                                  <a:pos x="809973687" y="653500016"/>
                                </a:cxn>
                                <a:cxn ang="0">
                                  <a:pos x="763951663" y="644296218"/>
                                </a:cxn>
                                <a:cxn ang="0">
                                  <a:pos x="653500016" y="763951663"/>
                                </a:cxn>
                                <a:cxn ang="0">
                                  <a:pos x="763951663" y="874403309"/>
                                </a:cxn>
                                <a:cxn ang="0">
                                  <a:pos x="883607108" y="763951663"/>
                                </a:cxn>
                                <a:cxn ang="0">
                                  <a:pos x="874403309" y="717929638"/>
                                </a:cxn>
                                <a:cxn ang="0">
                                  <a:pos x="1003262553" y="598274193"/>
                                </a:cxn>
                                <a:cxn ang="0">
                                  <a:pos x="1003262553" y="589070395"/>
                                </a:cxn>
                                <a:cxn ang="0">
                                  <a:pos x="1040077747" y="552255200"/>
                                </a:cxn>
                                <a:cxn ang="0">
                                  <a:pos x="1260981040" y="589070395"/>
                                </a:cxn>
                                <a:cxn ang="0">
                                  <a:pos x="1527903325" y="322148109"/>
                                </a:cxn>
                                <a:cxn ang="0">
                                  <a:pos x="1251777241" y="276126084"/>
                                </a:cxn>
                                <a:cxn ang="0">
                                  <a:pos x="1113711167" y="414192158"/>
                                </a:cxn>
                                <a:cxn ang="0">
                                  <a:pos x="1113711167" y="414192158"/>
                                </a:cxn>
                                <a:cxn ang="0">
                                  <a:pos x="1251777241" y="276126084"/>
                                </a:cxn>
                                <a:cxn ang="0">
                                  <a:pos x="1205755216" y="0"/>
                                </a:cxn>
                                <a:cxn ang="0">
                                  <a:pos x="938832931" y="266922286"/>
                                </a:cxn>
                                <a:cxn ang="0">
                                  <a:pos x="966444327" y="487825578"/>
                                </a:cxn>
                                <a:cxn ang="0">
                                  <a:pos x="1279388637" y="653500016"/>
                                </a:cxn>
                                <a:cxn ang="0">
                                  <a:pos x="1260981040" y="681114444"/>
                                </a:cxn>
                                <a:cxn ang="0">
                                  <a:pos x="1260981040" y="763951663"/>
                                </a:cxn>
                                <a:cxn ang="0">
                                  <a:pos x="763951663" y="1260981040"/>
                                </a:cxn>
                                <a:cxn ang="0">
                                  <a:pos x="266922286" y="763951663"/>
                                </a:cxn>
                                <a:cxn ang="0">
                                  <a:pos x="763951663" y="266922286"/>
                                </a:cxn>
                                <a:cxn ang="0">
                                  <a:pos x="837585083" y="266922286"/>
                                </a:cxn>
                                <a:cxn ang="0">
                                  <a:pos x="1049281546" y="55225823"/>
                                </a:cxn>
                                <a:cxn ang="0">
                                  <a:pos x="763951663" y="0"/>
                                </a:cxn>
                                <a:cxn ang="0">
                                  <a:pos x="0" y="763951663"/>
                                </a:cxn>
                                <a:cxn ang="0">
                                  <a:pos x="763951663" y="1527903325"/>
                                </a:cxn>
                                <a:cxn ang="0">
                                  <a:pos x="1527903325" y="763951663"/>
                                </a:cxn>
                                <a:cxn ang="0">
                                  <a:pos x="1472677502" y="469414950"/>
                                </a:cxn>
                                <a:cxn ang="0">
                                  <a:pos x="1279388637" y="653500016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800769889" y="570662797"/>
                                </a:cxn>
                                <a:cxn ang="0">
                                  <a:pos x="902014705" y="478621780"/>
                                </a:cxn>
                                <a:cxn ang="0">
                                  <a:pos x="883607108" y="358966335"/>
                                </a:cxn>
                                <a:cxn ang="0">
                                  <a:pos x="763951663" y="340555706"/>
                                </a:cxn>
                                <a:cxn ang="0">
                                  <a:pos x="340555706" y="763951663"/>
                                </a:cxn>
                                <a:cxn ang="0">
                                  <a:pos x="763951663" y="1187347619"/>
                                </a:cxn>
                                <a:cxn ang="0">
                                  <a:pos x="1187347619" y="763951663"/>
                                </a:cxn>
                                <a:cxn ang="0">
                                  <a:pos x="1178143821" y="653500016"/>
                                </a:cxn>
                                <a:cxn ang="0">
                                  <a:pos x="1049281546" y="625888621"/>
                                </a:cxn>
                                <a:cxn ang="0">
                                  <a:pos x="957240528" y="727133437"/>
                                </a:cxn>
                                <a:cxn ang="0">
                                  <a:pos x="957240528" y="763951663"/>
                                </a:cxn>
                                <a:cxn ang="0">
                                  <a:pos x="763951663" y="948036729"/>
                                </a:cxn>
                                <a:cxn ang="0">
                                  <a:pos x="579866596" y="763951663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763951663" y="570662797"/>
                                </a:cxn>
                              </a:cxnLst>
                              <a:rect l="txL" t="txT" r="txR" b="txB"/>
                              <a:pathLst>
                                <a:path w="166" h="166">
                                  <a:moveTo>
                                    <a:pt x="105" y="53"/>
                                  </a:moveTo>
                                  <a:cubicBezTo>
                                    <a:pt x="94" y="65"/>
                                    <a:pt x="94" y="65"/>
                                    <a:pt x="94" y="65"/>
                                  </a:cubicBezTo>
                                  <a:cubicBezTo>
                                    <a:pt x="94" y="65"/>
                                    <a:pt x="94" y="65"/>
                                    <a:pt x="94" y="65"/>
                                  </a:cubicBezTo>
                                  <a:cubicBezTo>
                                    <a:pt x="88" y="71"/>
                                    <a:pt x="88" y="71"/>
                                    <a:pt x="88" y="71"/>
                                  </a:cubicBezTo>
                                  <a:cubicBezTo>
                                    <a:pt x="86" y="71"/>
                                    <a:pt x="85" y="70"/>
                                    <a:pt x="83" y="70"/>
                                  </a:cubicBezTo>
                                  <a:cubicBezTo>
                                    <a:pt x="76" y="70"/>
                                    <a:pt x="71" y="76"/>
                                    <a:pt x="71" y="83"/>
                                  </a:cubicBezTo>
                                  <a:cubicBezTo>
                                    <a:pt x="71" y="90"/>
                                    <a:pt x="76" y="95"/>
                                    <a:pt x="83" y="95"/>
                                  </a:cubicBezTo>
                                  <a:cubicBezTo>
                                    <a:pt x="90" y="95"/>
                                    <a:pt x="96" y="90"/>
                                    <a:pt x="96" y="83"/>
                                  </a:cubicBezTo>
                                  <a:cubicBezTo>
                                    <a:pt x="96" y="81"/>
                                    <a:pt x="95" y="80"/>
                                    <a:pt x="95" y="78"/>
                                  </a:cubicBezTo>
                                  <a:cubicBezTo>
                                    <a:pt x="109" y="65"/>
                                    <a:pt x="109" y="65"/>
                                    <a:pt x="109" y="65"/>
                                  </a:cubicBezTo>
                                  <a:cubicBezTo>
                                    <a:pt x="109" y="64"/>
                                    <a:pt x="109" y="64"/>
                                    <a:pt x="109" y="64"/>
                                  </a:cubicBezTo>
                                  <a:cubicBezTo>
                                    <a:pt x="113" y="60"/>
                                    <a:pt x="113" y="60"/>
                                    <a:pt x="113" y="60"/>
                                  </a:cubicBezTo>
                                  <a:cubicBezTo>
                                    <a:pt x="137" y="64"/>
                                    <a:pt x="137" y="64"/>
                                    <a:pt x="137" y="64"/>
                                  </a:cubicBezTo>
                                  <a:cubicBezTo>
                                    <a:pt x="166" y="35"/>
                                    <a:pt x="166" y="35"/>
                                    <a:pt x="166" y="35"/>
                                  </a:cubicBezTo>
                                  <a:cubicBezTo>
                                    <a:pt x="136" y="30"/>
                                    <a:pt x="136" y="30"/>
                                    <a:pt x="136" y="30"/>
                                  </a:cubicBezTo>
                                  <a:cubicBezTo>
                                    <a:pt x="121" y="45"/>
                                    <a:pt x="121" y="45"/>
                                    <a:pt x="121" y="45"/>
                                  </a:cubicBezTo>
                                  <a:cubicBezTo>
                                    <a:pt x="121" y="45"/>
                                    <a:pt x="121" y="45"/>
                                    <a:pt x="121" y="45"/>
                                  </a:cubicBezTo>
                                  <a:cubicBezTo>
                                    <a:pt x="136" y="30"/>
                                    <a:pt x="136" y="30"/>
                                    <a:pt x="136" y="30"/>
                                  </a:cubicBezTo>
                                  <a:cubicBezTo>
                                    <a:pt x="131" y="0"/>
                                    <a:pt x="131" y="0"/>
                                    <a:pt x="131" y="0"/>
                                  </a:cubicBezTo>
                                  <a:cubicBezTo>
                                    <a:pt x="102" y="29"/>
                                    <a:pt x="102" y="29"/>
                                    <a:pt x="102" y="29"/>
                                  </a:cubicBezTo>
                                  <a:cubicBezTo>
                                    <a:pt x="105" y="53"/>
                                    <a:pt x="105" y="53"/>
                                    <a:pt x="105" y="53"/>
                                  </a:cubicBezTo>
                                  <a:close/>
                                  <a:moveTo>
                                    <a:pt x="139" y="71"/>
                                  </a:moveTo>
                                  <a:cubicBezTo>
                                    <a:pt x="137" y="74"/>
                                    <a:pt x="137" y="74"/>
                                    <a:pt x="137" y="74"/>
                                  </a:cubicBezTo>
                                  <a:cubicBezTo>
                                    <a:pt x="137" y="77"/>
                                    <a:pt x="137" y="79"/>
                                    <a:pt x="137" y="83"/>
                                  </a:cubicBezTo>
                                  <a:cubicBezTo>
                                    <a:pt x="137" y="113"/>
                                    <a:pt x="113" y="137"/>
                                    <a:pt x="83" y="137"/>
                                  </a:cubicBezTo>
                                  <a:cubicBezTo>
                                    <a:pt x="53" y="137"/>
                                    <a:pt x="29" y="113"/>
                                    <a:pt x="29" y="83"/>
                                  </a:cubicBezTo>
                                  <a:cubicBezTo>
                                    <a:pt x="29" y="53"/>
                                    <a:pt x="53" y="28"/>
                                    <a:pt x="83" y="29"/>
                                  </a:cubicBezTo>
                                  <a:cubicBezTo>
                                    <a:pt x="86" y="29"/>
                                    <a:pt x="89" y="29"/>
                                    <a:pt x="91" y="29"/>
                                  </a:cubicBezTo>
                                  <a:cubicBezTo>
                                    <a:pt x="114" y="6"/>
                                    <a:pt x="114" y="6"/>
                                    <a:pt x="114" y="6"/>
                                  </a:cubicBezTo>
                                  <a:cubicBezTo>
                                    <a:pt x="105" y="2"/>
                                    <a:pt x="94" y="0"/>
                                    <a:pt x="83" y="0"/>
                                  </a:cubicBezTo>
                                  <a:cubicBezTo>
                                    <a:pt x="37" y="0"/>
                                    <a:pt x="0" y="37"/>
                                    <a:pt x="0" y="83"/>
                                  </a:cubicBezTo>
                                  <a:cubicBezTo>
                                    <a:pt x="0" y="129"/>
                                    <a:pt x="37" y="166"/>
                                    <a:pt x="83" y="166"/>
                                  </a:cubicBezTo>
                                  <a:cubicBezTo>
                                    <a:pt x="129" y="166"/>
                                    <a:pt x="166" y="129"/>
                                    <a:pt x="166" y="83"/>
                                  </a:cubicBezTo>
                                  <a:cubicBezTo>
                                    <a:pt x="166" y="72"/>
                                    <a:pt x="164" y="61"/>
                                    <a:pt x="160" y="51"/>
                                  </a:cubicBezTo>
                                  <a:cubicBezTo>
                                    <a:pt x="139" y="71"/>
                                    <a:pt x="139" y="71"/>
                                    <a:pt x="139" y="71"/>
                                  </a:cubicBezTo>
                                  <a:close/>
                                  <a:moveTo>
                                    <a:pt x="83" y="62"/>
                                  </a:moveTo>
                                  <a:cubicBezTo>
                                    <a:pt x="85" y="62"/>
                                    <a:pt x="86" y="62"/>
                                    <a:pt x="87" y="62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6" y="39"/>
                                    <a:pt x="96" y="39"/>
                                    <a:pt x="96" y="39"/>
                                  </a:cubicBezTo>
                                  <a:cubicBezTo>
                                    <a:pt x="92" y="37"/>
                                    <a:pt x="88" y="37"/>
                                    <a:pt x="83" y="37"/>
                                  </a:cubicBezTo>
                                  <a:cubicBezTo>
                                    <a:pt x="58" y="37"/>
                                    <a:pt x="37" y="57"/>
                                    <a:pt x="37" y="83"/>
                                  </a:cubicBezTo>
                                  <a:cubicBezTo>
                                    <a:pt x="37" y="108"/>
                                    <a:pt x="58" y="129"/>
                                    <a:pt x="83" y="129"/>
                                  </a:cubicBezTo>
                                  <a:cubicBezTo>
                                    <a:pt x="109" y="129"/>
                                    <a:pt x="129" y="108"/>
                                    <a:pt x="129" y="83"/>
                                  </a:cubicBezTo>
                                  <a:cubicBezTo>
                                    <a:pt x="129" y="79"/>
                                    <a:pt x="129" y="75"/>
                                    <a:pt x="128" y="71"/>
                                  </a:cubicBezTo>
                                  <a:cubicBezTo>
                                    <a:pt x="114" y="68"/>
                                    <a:pt x="114" y="68"/>
                                    <a:pt x="114" y="68"/>
                                  </a:cubicBezTo>
                                  <a:cubicBezTo>
                                    <a:pt x="104" y="79"/>
                                    <a:pt x="104" y="79"/>
                                    <a:pt x="104" y="79"/>
                                  </a:cubicBezTo>
                                  <a:cubicBezTo>
                                    <a:pt x="104" y="80"/>
                                    <a:pt x="104" y="81"/>
                                    <a:pt x="104" y="83"/>
                                  </a:cubicBezTo>
                                  <a:cubicBezTo>
                                    <a:pt x="104" y="94"/>
                                    <a:pt x="95" y="103"/>
                                    <a:pt x="83" y="103"/>
                                  </a:cubicBezTo>
                                  <a:cubicBezTo>
                                    <a:pt x="72" y="103"/>
                                    <a:pt x="63" y="94"/>
                                    <a:pt x="63" y="83"/>
                                  </a:cubicBezTo>
                                  <a:cubicBezTo>
                                    <a:pt x="63" y="71"/>
                                    <a:pt x="72" y="62"/>
                                    <a:pt x="83" y="62"/>
                                  </a:cubicBezTo>
                                  <a:close/>
                                  <a:moveTo>
                                    <a:pt x="83" y="62"/>
                                  </a:moveTo>
                                  <a:cubicBezTo>
                                    <a:pt x="83" y="62"/>
                                    <a:pt x="83" y="62"/>
                                    <a:pt x="83" y="62"/>
                                  </a:cubicBezTo>
                                </a:path>
                              </a:pathLst>
                            </a:custGeom>
                            <a:solidFill>
                              <a:srgbClr val="323E4F">
                                <a:alpha val="10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2E9739C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anchor="t" upright="1"/>
                        </wps:wsp>
                        <wps:wsp>
                          <wps:cNvPr id="50" name="自选图形 553"/>
                          <wps:cNvCnPr/>
                          <wps:spPr>
                            <a:xfrm flipV="1">
                              <a:off x="4843" y="3347"/>
                              <a:ext cx="9738" cy="2"/>
                            </a:xfrm>
                            <a:prstGeom prst="straightConnector1">
                              <a:avLst/>
                            </a:prstGeom>
                            <a:ln w="15875" cap="flat" cmpd="sng">
                              <a:solidFill>
                                <a:srgbClr val="323E4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75pt;margin-top:7.15pt;height:37.15pt;width:515.25pt;z-index:251669504;mso-width-relative:page;mso-height-relative:page;" coordorigin="10393,1552" coordsize="10305,743" o:gfxdata="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">
                <o:lock v:ext="edit" aspectratio="f"/>
                <v:shape id="文本框 552" o:spid="_x0000_s1026" o:spt="202" type="#_x0000_t202" style="position:absolute;left:10811;top:1552;height:743;width:1562;" filled="f" stroked="f" coordsize="21600,21600" o:gfxdata="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AC1T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 w14:paraId="3FBBFC16">
                        <w:pPr>
                          <w:rPr>
                            <w:rFonts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  <w:t>科研经历</w:t>
                        </w:r>
                      </w:p>
                    </w:txbxContent>
                  </v:textbox>
                </v:shape>
                <v:group id="组合 30" o:spid="_x0000_s1026" o:spt="203" style="position:absolute;left:10393;top:1774;height:423;width:10305;" coordorigin="4276,2948" coordsize="10305,423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177" o:spid="_x0000_s1026" o:spt="100" style="position:absolute;left:4276;top:2948;height:423;width:423;" fillcolor="#323E4F" filled="t" stroked="f" coordsize="166,166" o:gfxdata="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z6WC8AAAA&#10;2wAAAA8AAAAAAAAAAQAgAAAAIgAAAGRycy9kb3ducmV2LnhtbFBLAQIUABQAAAAIAIdO4kAzLwWe&#10;OwAAADkAAAAQAAAAAAAAAAEAIAAAAAsBAABkcnMvc2hhcGV4bWwueG1sUEsFBgAAAAAGAAYAWwEA&#10;ALUDAAAAAA==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    <v:path textboxrect="0,0,166,166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  <v:textbox>
                      <w:txbxContent>
                        <w:p w14:paraId="2E9739C2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自选图形 553" o:spid="_x0000_s1026" o:spt="32" type="#_x0000_t32" style="position:absolute;left:4843;top:3347;flip:y;height:2;width:9738;" filled="f" stroked="t" coordsize="21600,21600" o:gfxdata="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ww/g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25pt" color="#323E4F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437EF761">
      <w:pPr>
        <w:adjustRightInd w:val="0"/>
        <w:snapToGrid w:val="0"/>
      </w:pPr>
    </w:p>
    <w:p w14:paraId="78E52245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111760</wp:posOffset>
                </wp:positionV>
                <wp:extent cx="6910705" cy="1924050"/>
                <wp:effectExtent l="0" t="0" r="0" b="0"/>
                <wp:wrapNone/>
                <wp:docPr id="60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705" cy="1924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007964E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03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2024.05.24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《Data Feature Extraction Methods Based on Deep Learning》ICETCI（EI会议）</w:t>
                            </w:r>
                          </w:p>
                          <w:p w14:paraId="6E1E313C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2022.11-2023.06    国网吉林省电力有限公司---基于深度学习与环境感知的配电网智慧运维技术研究</w:t>
                            </w:r>
                          </w:p>
                          <w:p w14:paraId="1753B13A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研究内容：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深度学习驱动的配网智能视频监控方法；移动边缘计算支持的配电网运检设备环境感知方法；基于大数据的设备状态分析和诊断预警模型；深度学习与环境感知融合的配电网智慧运检系统研发；</w:t>
                            </w:r>
                          </w:p>
                          <w:p w14:paraId="00C2BD3D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成果：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论文1:《A wavelet transform and ResNet based method for sensing the operational status of secondary equipment in the distribution room》； 论文2:《IoT architecture for electricity distribution considering data fusion and intelligent decision making》 专利1：一种配电房二次设备运行状态感知方法与系统，已受理；专利2：一种配电室烟雾异常自动识别方法与系统，已受理。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3.4pt;margin-top:8.8pt;height:151.5pt;width:544.15pt;z-index:251668480;mso-width-relative:page;mso-height-relative:page;" filled="f" stroked="f" coordsize="21600,21600" o:gfxdata="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QSY422gAAAAoBAAAPAAAAAAAAAAEAIAAAACIAAABkcnMvZG93bnJldi54bWxQSwECFAAU&#10;AAAACACHTuJAgrm+9LYBAABb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007964E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03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2024.05.24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《Data Feature Extraction Methods Based on Deep Learning》ICETCI（EI会议）</w:t>
                      </w:r>
                    </w:p>
                    <w:p w14:paraId="6E1E313C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03"/>
                        <w:rPr>
                          <w:rFonts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2022.11-2023.06    国网吉林省电力有限公司---基于深度学习与环境感知的配电网智慧运维技术研究</w:t>
                      </w:r>
                    </w:p>
                    <w:p w14:paraId="1753B13A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研究内容：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深度学习驱动的配网智能视频监控方法；移动边缘计算支持的配电网运检设备环境感知方法；基于大数据的设备状态分析和诊断预警模型；深度学习与环境感知融合的配电网智慧运检系统研发；</w:t>
                      </w:r>
                    </w:p>
                    <w:p w14:paraId="00C2BD3D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21"/>
                          <w:szCs w:val="21"/>
                        </w:rPr>
                        <w:t>成果：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论文1:《A wavelet transform and ResNet based method for sensing the operational status of secondary equipment in the distribution room》； 论文2:《IoT architecture for electricity distribution considering data fusion and intelligent decision making》 专利1：一种配电房二次设备运行状态感知方法与系统，已受理；专利2：一种配电室烟雾异常自动识别方法与系统，已受理。</w:t>
                      </w:r>
                    </w:p>
                  </w:txbxContent>
                </v:textbox>
              </v:rect>
            </w:pict>
          </mc:Fallback>
        </mc:AlternateContent>
      </w:r>
    </w:p>
    <w:p w14:paraId="0960AFB3">
      <w:pPr>
        <w:adjustRightInd w:val="0"/>
        <w:snapToGrid w:val="0"/>
      </w:pPr>
    </w:p>
    <w:p w14:paraId="5D41189A">
      <w:pPr>
        <w:adjustRightInd w:val="0"/>
        <w:snapToGrid w:val="0"/>
      </w:pPr>
    </w:p>
    <w:p w14:paraId="2559BD17">
      <w:pPr>
        <w:adjustRightInd w:val="0"/>
        <w:snapToGrid w:val="0"/>
      </w:pPr>
    </w:p>
    <w:p w14:paraId="7EB7D978">
      <w:pPr>
        <w:adjustRightInd w:val="0"/>
        <w:snapToGrid w:val="0"/>
      </w:pPr>
    </w:p>
    <w:p w14:paraId="6E1EC0AF">
      <w:pPr>
        <w:adjustRightInd w:val="0"/>
        <w:snapToGrid w:val="0"/>
      </w:pPr>
    </w:p>
    <w:p w14:paraId="2CD2EF96">
      <w:pPr>
        <w:adjustRightInd w:val="0"/>
        <w:snapToGrid w:val="0"/>
      </w:pPr>
    </w:p>
    <w:p w14:paraId="333E2AA1">
      <w:pPr>
        <w:adjustRightInd w:val="0"/>
        <w:snapToGrid w:val="0"/>
      </w:pPr>
    </w:p>
    <w:p w14:paraId="72F633DC">
      <w:pPr>
        <w:adjustRightInd w:val="0"/>
        <w:snapToGrid w:val="0"/>
      </w:pPr>
    </w:p>
    <w:p w14:paraId="6A3062CD">
      <w:pPr>
        <w:adjustRightInd w:val="0"/>
        <w:snapToGrid w:val="0"/>
      </w:pPr>
    </w:p>
    <w:p w14:paraId="5D4B3141">
      <w:pPr>
        <w:adjustRightInd w:val="0"/>
        <w:snapToGrid w:val="0"/>
      </w:pPr>
    </w:p>
    <w:p w14:paraId="28AD8233">
      <w:pPr>
        <w:adjustRightInd w:val="0"/>
        <w:snapToGrid w:val="0"/>
      </w:pPr>
    </w:p>
    <w:p w14:paraId="2368B479">
      <w:pPr>
        <w:adjustRightInd w:val="0"/>
        <w:snapToGrid w:val="0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92710</wp:posOffset>
                </wp:positionV>
                <wp:extent cx="6543675" cy="471805"/>
                <wp:effectExtent l="0" t="0" r="9525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471805"/>
                          <a:chOff x="10393" y="1552"/>
                          <a:chExt cx="10305" cy="743"/>
                        </a:xfrm>
                      </wpg:grpSpPr>
                      <wps:wsp>
                        <wps:cNvPr id="59" name="文本框 552"/>
                        <wps:cNvSpPr txBox="1"/>
                        <wps:spPr>
                          <a:xfrm>
                            <a:off x="10811" y="1552"/>
                            <a:ext cx="1562" cy="74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 w14:paraId="1222D6BE"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61" name="组合 30"/>
                        <wpg:cNvGrpSpPr/>
                        <wpg:grpSpPr>
                          <a:xfrm>
                            <a:off x="10393" y="1774"/>
                            <a:ext cx="10305" cy="423"/>
                            <a:chOff x="4276" y="2948"/>
                            <a:chExt cx="10305" cy="423"/>
                          </a:xfrm>
                        </wpg:grpSpPr>
                        <wps:wsp>
                          <wps:cNvPr id="62" name="Freeform 177"/>
                          <wps:cNvSpPr>
                            <a:spLocks noChangeAspect="1" noEditPoints="1"/>
                          </wps:cNvSpPr>
                          <wps:spPr>
                            <a:xfrm>
                              <a:off x="4276" y="2948"/>
                              <a:ext cx="423" cy="423"/>
                            </a:xfrm>
                            <a:custGeom>
                              <a:avLst/>
                              <a:gdLst>
                                <a:gd name="txL" fmla="*/ 0 w 166"/>
                                <a:gd name="txT" fmla="*/ 0 h 166"/>
                                <a:gd name="txR" fmla="*/ 166 w 166"/>
                                <a:gd name="txB" fmla="*/ 166 h 166"/>
                              </a:gdLst>
                              <a:ahLst/>
                              <a:cxnLst>
                                <a:cxn ang="0">
                                  <a:pos x="966444327" y="487825578"/>
                                </a:cxn>
                                <a:cxn ang="0">
                                  <a:pos x="865199510" y="598274193"/>
                                </a:cxn>
                                <a:cxn ang="0">
                                  <a:pos x="865199510" y="598274193"/>
                                </a:cxn>
                                <a:cxn ang="0">
                                  <a:pos x="809973687" y="653500016"/>
                                </a:cxn>
                                <a:cxn ang="0">
                                  <a:pos x="763951663" y="644296218"/>
                                </a:cxn>
                                <a:cxn ang="0">
                                  <a:pos x="653500016" y="763951663"/>
                                </a:cxn>
                                <a:cxn ang="0">
                                  <a:pos x="763951663" y="874403309"/>
                                </a:cxn>
                                <a:cxn ang="0">
                                  <a:pos x="883607108" y="763951663"/>
                                </a:cxn>
                                <a:cxn ang="0">
                                  <a:pos x="874403309" y="717929638"/>
                                </a:cxn>
                                <a:cxn ang="0">
                                  <a:pos x="1003262553" y="598274193"/>
                                </a:cxn>
                                <a:cxn ang="0">
                                  <a:pos x="1003262553" y="589070395"/>
                                </a:cxn>
                                <a:cxn ang="0">
                                  <a:pos x="1040077747" y="552255200"/>
                                </a:cxn>
                                <a:cxn ang="0">
                                  <a:pos x="1260981040" y="589070395"/>
                                </a:cxn>
                                <a:cxn ang="0">
                                  <a:pos x="1527903325" y="322148109"/>
                                </a:cxn>
                                <a:cxn ang="0">
                                  <a:pos x="1251777241" y="276126084"/>
                                </a:cxn>
                                <a:cxn ang="0">
                                  <a:pos x="1113711167" y="414192158"/>
                                </a:cxn>
                                <a:cxn ang="0">
                                  <a:pos x="1113711167" y="414192158"/>
                                </a:cxn>
                                <a:cxn ang="0">
                                  <a:pos x="1251777241" y="276126084"/>
                                </a:cxn>
                                <a:cxn ang="0">
                                  <a:pos x="1205755216" y="0"/>
                                </a:cxn>
                                <a:cxn ang="0">
                                  <a:pos x="938832931" y="266922286"/>
                                </a:cxn>
                                <a:cxn ang="0">
                                  <a:pos x="966444327" y="487825578"/>
                                </a:cxn>
                                <a:cxn ang="0">
                                  <a:pos x="1279388637" y="653500016"/>
                                </a:cxn>
                                <a:cxn ang="0">
                                  <a:pos x="1260981040" y="681114444"/>
                                </a:cxn>
                                <a:cxn ang="0">
                                  <a:pos x="1260981040" y="763951663"/>
                                </a:cxn>
                                <a:cxn ang="0">
                                  <a:pos x="763951663" y="1260981040"/>
                                </a:cxn>
                                <a:cxn ang="0">
                                  <a:pos x="266922286" y="763951663"/>
                                </a:cxn>
                                <a:cxn ang="0">
                                  <a:pos x="763951663" y="266922286"/>
                                </a:cxn>
                                <a:cxn ang="0">
                                  <a:pos x="837585083" y="266922286"/>
                                </a:cxn>
                                <a:cxn ang="0">
                                  <a:pos x="1049281546" y="55225823"/>
                                </a:cxn>
                                <a:cxn ang="0">
                                  <a:pos x="763951663" y="0"/>
                                </a:cxn>
                                <a:cxn ang="0">
                                  <a:pos x="0" y="763951663"/>
                                </a:cxn>
                                <a:cxn ang="0">
                                  <a:pos x="763951663" y="1527903325"/>
                                </a:cxn>
                                <a:cxn ang="0">
                                  <a:pos x="1527903325" y="763951663"/>
                                </a:cxn>
                                <a:cxn ang="0">
                                  <a:pos x="1472677502" y="469414950"/>
                                </a:cxn>
                                <a:cxn ang="0">
                                  <a:pos x="1279388637" y="653500016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800769889" y="570662797"/>
                                </a:cxn>
                                <a:cxn ang="0">
                                  <a:pos x="902014705" y="478621780"/>
                                </a:cxn>
                                <a:cxn ang="0">
                                  <a:pos x="883607108" y="358966335"/>
                                </a:cxn>
                                <a:cxn ang="0">
                                  <a:pos x="763951663" y="340555706"/>
                                </a:cxn>
                                <a:cxn ang="0">
                                  <a:pos x="340555706" y="763951663"/>
                                </a:cxn>
                                <a:cxn ang="0">
                                  <a:pos x="763951663" y="1187347619"/>
                                </a:cxn>
                                <a:cxn ang="0">
                                  <a:pos x="1187347619" y="763951663"/>
                                </a:cxn>
                                <a:cxn ang="0">
                                  <a:pos x="1178143821" y="653500016"/>
                                </a:cxn>
                                <a:cxn ang="0">
                                  <a:pos x="1049281546" y="625888621"/>
                                </a:cxn>
                                <a:cxn ang="0">
                                  <a:pos x="957240528" y="727133437"/>
                                </a:cxn>
                                <a:cxn ang="0">
                                  <a:pos x="957240528" y="763951663"/>
                                </a:cxn>
                                <a:cxn ang="0">
                                  <a:pos x="763951663" y="948036729"/>
                                </a:cxn>
                                <a:cxn ang="0">
                                  <a:pos x="579866596" y="763951663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763951663" y="570662797"/>
                                </a:cxn>
                              </a:cxnLst>
                              <a:rect l="txL" t="txT" r="txR" b="txB"/>
                              <a:pathLst>
                                <a:path w="166" h="166">
                                  <a:moveTo>
                                    <a:pt x="105" y="53"/>
                                  </a:moveTo>
                                  <a:cubicBezTo>
                                    <a:pt x="94" y="65"/>
                                    <a:pt x="94" y="65"/>
                                    <a:pt x="94" y="65"/>
                                  </a:cubicBezTo>
                                  <a:cubicBezTo>
                                    <a:pt x="94" y="65"/>
                                    <a:pt x="94" y="65"/>
                                    <a:pt x="94" y="65"/>
                                  </a:cubicBezTo>
                                  <a:cubicBezTo>
                                    <a:pt x="88" y="71"/>
                                    <a:pt x="88" y="71"/>
                                    <a:pt x="88" y="71"/>
                                  </a:cubicBezTo>
                                  <a:cubicBezTo>
                                    <a:pt x="86" y="71"/>
                                    <a:pt x="85" y="70"/>
                                    <a:pt x="83" y="70"/>
                                  </a:cubicBezTo>
                                  <a:cubicBezTo>
                                    <a:pt x="76" y="70"/>
                                    <a:pt x="71" y="76"/>
                                    <a:pt x="71" y="83"/>
                                  </a:cubicBezTo>
                                  <a:cubicBezTo>
                                    <a:pt x="71" y="90"/>
                                    <a:pt x="76" y="95"/>
                                    <a:pt x="83" y="95"/>
                                  </a:cubicBezTo>
                                  <a:cubicBezTo>
                                    <a:pt x="90" y="95"/>
                                    <a:pt x="96" y="90"/>
                                    <a:pt x="96" y="83"/>
                                  </a:cubicBezTo>
                                  <a:cubicBezTo>
                                    <a:pt x="96" y="81"/>
                                    <a:pt x="95" y="80"/>
                                    <a:pt x="95" y="78"/>
                                  </a:cubicBezTo>
                                  <a:cubicBezTo>
                                    <a:pt x="109" y="65"/>
                                    <a:pt x="109" y="65"/>
                                    <a:pt x="109" y="65"/>
                                  </a:cubicBezTo>
                                  <a:cubicBezTo>
                                    <a:pt x="109" y="64"/>
                                    <a:pt x="109" y="64"/>
                                    <a:pt x="109" y="64"/>
                                  </a:cubicBezTo>
                                  <a:cubicBezTo>
                                    <a:pt x="113" y="60"/>
                                    <a:pt x="113" y="60"/>
                                    <a:pt x="113" y="60"/>
                                  </a:cubicBezTo>
                                  <a:cubicBezTo>
                                    <a:pt x="137" y="64"/>
                                    <a:pt x="137" y="64"/>
                                    <a:pt x="137" y="64"/>
                                  </a:cubicBezTo>
                                  <a:cubicBezTo>
                                    <a:pt x="166" y="35"/>
                                    <a:pt x="166" y="35"/>
                                    <a:pt x="166" y="35"/>
                                  </a:cubicBezTo>
                                  <a:cubicBezTo>
                                    <a:pt x="136" y="30"/>
                                    <a:pt x="136" y="30"/>
                                    <a:pt x="136" y="30"/>
                                  </a:cubicBezTo>
                                  <a:cubicBezTo>
                                    <a:pt x="121" y="45"/>
                                    <a:pt x="121" y="45"/>
                                    <a:pt x="121" y="45"/>
                                  </a:cubicBezTo>
                                  <a:cubicBezTo>
                                    <a:pt x="121" y="45"/>
                                    <a:pt x="121" y="45"/>
                                    <a:pt x="121" y="45"/>
                                  </a:cubicBezTo>
                                  <a:cubicBezTo>
                                    <a:pt x="136" y="30"/>
                                    <a:pt x="136" y="30"/>
                                    <a:pt x="136" y="30"/>
                                  </a:cubicBezTo>
                                  <a:cubicBezTo>
                                    <a:pt x="131" y="0"/>
                                    <a:pt x="131" y="0"/>
                                    <a:pt x="131" y="0"/>
                                  </a:cubicBezTo>
                                  <a:cubicBezTo>
                                    <a:pt x="102" y="29"/>
                                    <a:pt x="102" y="29"/>
                                    <a:pt x="102" y="29"/>
                                  </a:cubicBezTo>
                                  <a:cubicBezTo>
                                    <a:pt x="105" y="53"/>
                                    <a:pt x="105" y="53"/>
                                    <a:pt x="105" y="53"/>
                                  </a:cubicBezTo>
                                  <a:close/>
                                  <a:moveTo>
                                    <a:pt x="139" y="71"/>
                                  </a:moveTo>
                                  <a:cubicBezTo>
                                    <a:pt x="137" y="74"/>
                                    <a:pt x="137" y="74"/>
                                    <a:pt x="137" y="74"/>
                                  </a:cubicBezTo>
                                  <a:cubicBezTo>
                                    <a:pt x="137" y="77"/>
                                    <a:pt x="137" y="79"/>
                                    <a:pt x="137" y="83"/>
                                  </a:cubicBezTo>
                                  <a:cubicBezTo>
                                    <a:pt x="137" y="113"/>
                                    <a:pt x="113" y="137"/>
                                    <a:pt x="83" y="137"/>
                                  </a:cubicBezTo>
                                  <a:cubicBezTo>
                                    <a:pt x="53" y="137"/>
                                    <a:pt x="29" y="113"/>
                                    <a:pt x="29" y="83"/>
                                  </a:cubicBezTo>
                                  <a:cubicBezTo>
                                    <a:pt x="29" y="53"/>
                                    <a:pt x="53" y="28"/>
                                    <a:pt x="83" y="29"/>
                                  </a:cubicBezTo>
                                  <a:cubicBezTo>
                                    <a:pt x="86" y="29"/>
                                    <a:pt x="89" y="29"/>
                                    <a:pt x="91" y="29"/>
                                  </a:cubicBezTo>
                                  <a:cubicBezTo>
                                    <a:pt x="114" y="6"/>
                                    <a:pt x="114" y="6"/>
                                    <a:pt x="114" y="6"/>
                                  </a:cubicBezTo>
                                  <a:cubicBezTo>
                                    <a:pt x="105" y="2"/>
                                    <a:pt x="94" y="0"/>
                                    <a:pt x="83" y="0"/>
                                  </a:cubicBezTo>
                                  <a:cubicBezTo>
                                    <a:pt x="37" y="0"/>
                                    <a:pt x="0" y="37"/>
                                    <a:pt x="0" y="83"/>
                                  </a:cubicBezTo>
                                  <a:cubicBezTo>
                                    <a:pt x="0" y="129"/>
                                    <a:pt x="37" y="166"/>
                                    <a:pt x="83" y="166"/>
                                  </a:cubicBezTo>
                                  <a:cubicBezTo>
                                    <a:pt x="129" y="166"/>
                                    <a:pt x="166" y="129"/>
                                    <a:pt x="166" y="83"/>
                                  </a:cubicBezTo>
                                  <a:cubicBezTo>
                                    <a:pt x="166" y="72"/>
                                    <a:pt x="164" y="61"/>
                                    <a:pt x="160" y="51"/>
                                  </a:cubicBezTo>
                                  <a:cubicBezTo>
                                    <a:pt x="139" y="71"/>
                                    <a:pt x="139" y="71"/>
                                    <a:pt x="139" y="71"/>
                                  </a:cubicBezTo>
                                  <a:close/>
                                  <a:moveTo>
                                    <a:pt x="83" y="62"/>
                                  </a:moveTo>
                                  <a:cubicBezTo>
                                    <a:pt x="85" y="62"/>
                                    <a:pt x="86" y="62"/>
                                    <a:pt x="87" y="62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6" y="39"/>
                                    <a:pt x="96" y="39"/>
                                    <a:pt x="96" y="39"/>
                                  </a:cubicBezTo>
                                  <a:cubicBezTo>
                                    <a:pt x="92" y="37"/>
                                    <a:pt x="88" y="37"/>
                                    <a:pt x="83" y="37"/>
                                  </a:cubicBezTo>
                                  <a:cubicBezTo>
                                    <a:pt x="58" y="37"/>
                                    <a:pt x="37" y="57"/>
                                    <a:pt x="37" y="83"/>
                                  </a:cubicBezTo>
                                  <a:cubicBezTo>
                                    <a:pt x="37" y="108"/>
                                    <a:pt x="58" y="129"/>
                                    <a:pt x="83" y="129"/>
                                  </a:cubicBezTo>
                                  <a:cubicBezTo>
                                    <a:pt x="109" y="129"/>
                                    <a:pt x="129" y="108"/>
                                    <a:pt x="129" y="83"/>
                                  </a:cubicBezTo>
                                  <a:cubicBezTo>
                                    <a:pt x="129" y="79"/>
                                    <a:pt x="129" y="75"/>
                                    <a:pt x="128" y="71"/>
                                  </a:cubicBezTo>
                                  <a:cubicBezTo>
                                    <a:pt x="114" y="68"/>
                                    <a:pt x="114" y="68"/>
                                    <a:pt x="114" y="68"/>
                                  </a:cubicBezTo>
                                  <a:cubicBezTo>
                                    <a:pt x="104" y="79"/>
                                    <a:pt x="104" y="79"/>
                                    <a:pt x="104" y="79"/>
                                  </a:cubicBezTo>
                                  <a:cubicBezTo>
                                    <a:pt x="104" y="80"/>
                                    <a:pt x="104" y="81"/>
                                    <a:pt x="104" y="83"/>
                                  </a:cubicBezTo>
                                  <a:cubicBezTo>
                                    <a:pt x="104" y="94"/>
                                    <a:pt x="95" y="103"/>
                                    <a:pt x="83" y="103"/>
                                  </a:cubicBezTo>
                                  <a:cubicBezTo>
                                    <a:pt x="72" y="103"/>
                                    <a:pt x="63" y="94"/>
                                    <a:pt x="63" y="83"/>
                                  </a:cubicBezTo>
                                  <a:cubicBezTo>
                                    <a:pt x="63" y="71"/>
                                    <a:pt x="72" y="62"/>
                                    <a:pt x="83" y="62"/>
                                  </a:cubicBezTo>
                                  <a:close/>
                                  <a:moveTo>
                                    <a:pt x="83" y="62"/>
                                  </a:moveTo>
                                  <a:cubicBezTo>
                                    <a:pt x="83" y="62"/>
                                    <a:pt x="83" y="62"/>
                                    <a:pt x="83" y="62"/>
                                  </a:cubicBezTo>
                                </a:path>
                              </a:pathLst>
                            </a:custGeom>
                            <a:solidFill>
                              <a:srgbClr val="323E4F">
                                <a:alpha val="10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37F19FC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anchor="t" upright="1"/>
                        </wps:wsp>
                        <wps:wsp>
                          <wps:cNvPr id="63" name="自选图形 553"/>
                          <wps:cNvCnPr/>
                          <wps:spPr>
                            <a:xfrm flipV="1">
                              <a:off x="4843" y="3347"/>
                              <a:ext cx="9738" cy="2"/>
                            </a:xfrm>
                            <a:prstGeom prst="straightConnector1">
                              <a:avLst/>
                            </a:prstGeom>
                            <a:ln w="15875" cap="flat" cmpd="sng">
                              <a:solidFill>
                                <a:srgbClr val="323E4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75pt;margin-top:7.3pt;height:37.15pt;width:515.25pt;z-index:251670528;mso-width-relative:page;mso-height-relative:page;" coordorigin="10393,1552" coordsize="10305,743" o:gfxdata="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">
                <o:lock v:ext="edit" aspectratio="f"/>
                <v:shape id="文本框 552" o:spid="_x0000_s1026" o:spt="202" type="#_x0000_t202" style="position:absolute;left:10811;top:1552;height:743;width:1562;" filled="f" stroked="f" coordsize="21600,21600" o:gfxdata="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QqK&#10;Z8EAAADbAAAADwAAAAAAAAABACAAAAAiAAAAZHJzL2Rvd25yZXYueG1sUEsBAhQAFAAAAAgAh07i&#10;QDMvBZ47AAAAOQAAABAAAAAAAAAAAQAgAAAAEAEAAGRycy9zaGFwZXhtbC54bWxQSwUGAAAAAAYA&#10;BgBbAQAAugMAAAAA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 w14:paraId="1222D6BE">
                        <w:pPr>
                          <w:rPr>
                            <w:rFonts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  <w:t>工作经历</w:t>
                        </w:r>
                      </w:p>
                    </w:txbxContent>
                  </v:textbox>
                </v:shape>
                <v:group id="组合 30" o:spid="_x0000_s1026" o:spt="203" style="position:absolute;left:10393;top:1774;height:423;width:10305;" coordorigin="4276,2948" coordsize="10305,423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77" o:spid="_x0000_s1026" o:spt="100" style="position:absolute;left:4276;top:2948;height:423;width:423;" fillcolor="#323E4F" filled="t" stroked="f" coordsize="166,166" o:gfxdata="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2IncbsAAADb&#10;AAAADwAAAAAAAAABACAAAAAiAAAAZHJzL2Rvd25yZXYueG1sUEsBAhQAFAAAAAgAh07iQDMvBZ47&#10;AAAAOQAAABAAAAAAAAAAAQAgAAAACgEAAGRycy9zaGFwZXhtbC54bWxQSwUGAAAAAAYABgBbAQAA&#10;tAMAAAAA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    <v:path textboxrect="0,0,166,166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  <v:textbox>
                      <w:txbxContent>
                        <w:p w14:paraId="37F19FC6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自选图形 553" o:spid="_x0000_s1026" o:spt="32" type="#_x0000_t32" style="position:absolute;left:4843;top:3347;flip:y;height:2;width:9738;" filled="f" stroked="t" coordsize="21600,21600" o:gfxdata="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bJrS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25pt" color="#323E4F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02E0468D">
      <w:pPr>
        <w:adjustRightInd w:val="0"/>
        <w:snapToGrid w:val="0"/>
      </w:pPr>
    </w:p>
    <w:p w14:paraId="70FF325D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120015</wp:posOffset>
                </wp:positionV>
                <wp:extent cx="6910705" cy="2390775"/>
                <wp:effectExtent l="0" t="0" r="0" b="0"/>
                <wp:wrapNone/>
                <wp:docPr id="42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705" cy="2390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6152609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2016.08-2022.07                     宇信科技集团有限公司                       大数据开发工程师</w:t>
                            </w:r>
                          </w:p>
                          <w:p w14:paraId="64610959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1"/>
                              </w:rPr>
                              <w:t>个人客户分群画像项目</w:t>
                            </w:r>
                          </w:p>
                          <w:p w14:paraId="79B0929D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21" w:leftChars="391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利用客户数据分析技术，根据消费习惯等多维度信息，进行高效的数据处理与分析，构建客户画像和标签系统，以优化客户服务和支持市场营销策略的制定。</w:t>
                            </w:r>
                          </w:p>
                          <w:p w14:paraId="05F597D6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1"/>
                              </w:rPr>
                              <w:t>知识图谱风险预警工程项目</w:t>
                            </w:r>
                          </w:p>
                          <w:p w14:paraId="39CE9787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21" w:leftChars="391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 xml:space="preserve">通过整合内部信贷数据与外部工商信息，构建客户知识图谱，挖掘隐藏的关联关系，刻画企业风险属性，及时发现企业风险项的变化，生成预警信息。 </w:t>
                            </w:r>
                          </w:p>
                          <w:p w14:paraId="4597E504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1"/>
                              </w:rPr>
                              <w:t>数仓迁移国产化项目</w:t>
                            </w:r>
                          </w:p>
                          <w:p w14:paraId="6F39B586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21" w:leftChars="391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负责数据仓库迁移项目，将核心数据和业务模块从 Teradata 系统迁移到国产 GaussDB 环境，实现数据处理的国产化，提升数据管理的独立性和安全性。</w:t>
                            </w:r>
                          </w:p>
                          <w:p w14:paraId="13F5C52D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3.4pt;margin-top:9.45pt;height:188.25pt;width:544.15pt;z-index:251667456;mso-width-relative:page;mso-height-relative:page;" filled="f" stroked="f" coordsize="21600,21600" o:gfxdata="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IRwcL3bAAAACgEAAA8AAAAAAAAAAQAgAAAAIgAAAGRycy9kb3ducmV2LnhtbFBLAQIU&#10;ABQAAAAIAIdO4kB24p03twEAAFsDAAAOAAAAAAAAAAEAIAAAACo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6152609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03"/>
                        <w:rPr>
                          <w:rFonts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2016.08-2022.07                     宇信科技集团有限公司                       大数据开发工程师</w:t>
                      </w:r>
                    </w:p>
                    <w:p w14:paraId="64610959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1"/>
                        </w:rPr>
                        <w:t>个人客户分群画像项目</w:t>
                      </w:r>
                    </w:p>
                    <w:p w14:paraId="79B0929D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21" w:leftChars="391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利用客户数据分析技术，根据消费习惯等多维度信息，进行高效的数据处理与分析，构建客户画像和标签系统，以优化客户服务和支持市场营销策略的制定。</w:t>
                      </w:r>
                    </w:p>
                    <w:p w14:paraId="05F597D6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1"/>
                        </w:rPr>
                        <w:t>知识图谱风险预警工程项目</w:t>
                      </w:r>
                    </w:p>
                    <w:p w14:paraId="39CE9787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21" w:leftChars="391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 xml:space="preserve">通过整合内部信贷数据与外部工商信息，构建客户知识图谱，挖掘隐藏的关联关系，刻画企业风险属性，及时发现企业风险项的变化，生成预警信息。 </w:t>
                      </w:r>
                    </w:p>
                    <w:p w14:paraId="4597E504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1"/>
                        </w:rPr>
                        <w:t>数仓迁移国产化项目</w:t>
                      </w:r>
                    </w:p>
                    <w:p w14:paraId="6F39B586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21" w:leftChars="391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负责数据仓库迁移项目，将核心数据和业务模块从 Teradata 系统迁移到国产 GaussDB 环境，实现数据处理的国产化，提升数据管理的独立性和安全性。</w:t>
                      </w:r>
                    </w:p>
                    <w:p w14:paraId="13F5C52D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3BFAE6">
      <w:pPr>
        <w:adjustRightInd w:val="0"/>
        <w:snapToGrid w:val="0"/>
      </w:pPr>
    </w:p>
    <w:p w14:paraId="5D14FD54">
      <w:pPr>
        <w:adjustRightInd w:val="0"/>
        <w:snapToGrid w:val="0"/>
      </w:pPr>
    </w:p>
    <w:p w14:paraId="09476D10">
      <w:pPr>
        <w:adjustRightInd w:val="0"/>
        <w:snapToGrid w:val="0"/>
      </w:pPr>
    </w:p>
    <w:p w14:paraId="142FC7B9">
      <w:pPr>
        <w:adjustRightInd w:val="0"/>
        <w:snapToGrid w:val="0"/>
      </w:pPr>
    </w:p>
    <w:p w14:paraId="080DAD92">
      <w:pPr>
        <w:adjustRightInd w:val="0"/>
        <w:snapToGrid w:val="0"/>
      </w:pPr>
    </w:p>
    <w:p w14:paraId="0FC877B5">
      <w:pPr>
        <w:adjustRightInd w:val="0"/>
        <w:snapToGrid w:val="0"/>
      </w:pPr>
    </w:p>
    <w:p w14:paraId="18A5210A">
      <w:pPr>
        <w:adjustRightInd w:val="0"/>
        <w:snapToGrid w:val="0"/>
      </w:pPr>
    </w:p>
    <w:p w14:paraId="11F13EA6">
      <w:pPr>
        <w:adjustRightInd w:val="0"/>
        <w:snapToGrid w:val="0"/>
      </w:pPr>
    </w:p>
    <w:p w14:paraId="6EFD1AC1">
      <w:pPr>
        <w:adjustRightInd w:val="0"/>
        <w:snapToGrid w:val="0"/>
      </w:pPr>
    </w:p>
    <w:p w14:paraId="7EF83DA5">
      <w:pPr>
        <w:adjustRightInd w:val="0"/>
        <w:snapToGrid w:val="0"/>
      </w:pPr>
    </w:p>
    <w:p w14:paraId="1461D390">
      <w:pPr>
        <w:adjustRightInd w:val="0"/>
        <w:snapToGrid w:val="0"/>
      </w:pPr>
    </w:p>
    <w:p w14:paraId="07FDEF17">
      <w:pPr>
        <w:adjustRightInd w:val="0"/>
        <w:snapToGrid w:val="0"/>
      </w:pPr>
    </w:p>
    <w:p w14:paraId="33CA0C8A">
      <w:pPr>
        <w:adjustRightInd w:val="0"/>
        <w:snapToGrid w:val="0"/>
      </w:pPr>
    </w:p>
    <w:p w14:paraId="694FD309">
      <w:pPr>
        <w:adjustRightInd w:val="0"/>
        <w:snapToGrid w:val="0"/>
      </w:pPr>
    </w:p>
    <w:p w14:paraId="365FF65C">
      <w:pPr>
        <w:adjustRightInd w:val="0"/>
        <w:snapToGrid w:val="0"/>
        <w:rPr>
          <w:sz w:val="10"/>
          <w:szCs w:val="8"/>
        </w:rPr>
      </w:pPr>
    </w:p>
    <w:p w14:paraId="1A7AE517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15875</wp:posOffset>
                </wp:positionV>
                <wp:extent cx="6543675" cy="471805"/>
                <wp:effectExtent l="0" t="0" r="9525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471805"/>
                          <a:chOff x="10393" y="1552"/>
                          <a:chExt cx="10305" cy="743"/>
                        </a:xfrm>
                      </wpg:grpSpPr>
                      <wps:wsp>
                        <wps:cNvPr id="65" name="文本框 552"/>
                        <wps:cNvSpPr txBox="1"/>
                        <wps:spPr>
                          <a:xfrm>
                            <a:off x="10811" y="1552"/>
                            <a:ext cx="1562" cy="74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 w14:paraId="6F0917B3"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66" name="组合 30"/>
                        <wpg:cNvGrpSpPr/>
                        <wpg:grpSpPr>
                          <a:xfrm>
                            <a:off x="10393" y="1774"/>
                            <a:ext cx="10305" cy="423"/>
                            <a:chOff x="4276" y="2948"/>
                            <a:chExt cx="10305" cy="423"/>
                          </a:xfrm>
                        </wpg:grpSpPr>
                        <wps:wsp>
                          <wps:cNvPr id="67" name="Freeform 177"/>
                          <wps:cNvSpPr>
                            <a:spLocks noChangeAspect="1" noEditPoints="1"/>
                          </wps:cNvSpPr>
                          <wps:spPr>
                            <a:xfrm>
                              <a:off x="4276" y="2948"/>
                              <a:ext cx="423" cy="423"/>
                            </a:xfrm>
                            <a:custGeom>
                              <a:avLst/>
                              <a:gdLst>
                                <a:gd name="txL" fmla="*/ 0 w 166"/>
                                <a:gd name="txT" fmla="*/ 0 h 166"/>
                                <a:gd name="txR" fmla="*/ 166 w 166"/>
                                <a:gd name="txB" fmla="*/ 166 h 166"/>
                              </a:gdLst>
                              <a:ahLst/>
                              <a:cxnLst>
                                <a:cxn ang="0">
                                  <a:pos x="966444327" y="487825578"/>
                                </a:cxn>
                                <a:cxn ang="0">
                                  <a:pos x="865199510" y="598274193"/>
                                </a:cxn>
                                <a:cxn ang="0">
                                  <a:pos x="865199510" y="598274193"/>
                                </a:cxn>
                                <a:cxn ang="0">
                                  <a:pos x="809973687" y="653500016"/>
                                </a:cxn>
                                <a:cxn ang="0">
                                  <a:pos x="763951663" y="644296218"/>
                                </a:cxn>
                                <a:cxn ang="0">
                                  <a:pos x="653500016" y="763951663"/>
                                </a:cxn>
                                <a:cxn ang="0">
                                  <a:pos x="763951663" y="874403309"/>
                                </a:cxn>
                                <a:cxn ang="0">
                                  <a:pos x="883607108" y="763951663"/>
                                </a:cxn>
                                <a:cxn ang="0">
                                  <a:pos x="874403309" y="717929638"/>
                                </a:cxn>
                                <a:cxn ang="0">
                                  <a:pos x="1003262553" y="598274193"/>
                                </a:cxn>
                                <a:cxn ang="0">
                                  <a:pos x="1003262553" y="589070395"/>
                                </a:cxn>
                                <a:cxn ang="0">
                                  <a:pos x="1040077747" y="552255200"/>
                                </a:cxn>
                                <a:cxn ang="0">
                                  <a:pos x="1260981040" y="589070395"/>
                                </a:cxn>
                                <a:cxn ang="0">
                                  <a:pos x="1527903325" y="322148109"/>
                                </a:cxn>
                                <a:cxn ang="0">
                                  <a:pos x="1251777241" y="276126084"/>
                                </a:cxn>
                                <a:cxn ang="0">
                                  <a:pos x="1113711167" y="414192158"/>
                                </a:cxn>
                                <a:cxn ang="0">
                                  <a:pos x="1113711167" y="414192158"/>
                                </a:cxn>
                                <a:cxn ang="0">
                                  <a:pos x="1251777241" y="276126084"/>
                                </a:cxn>
                                <a:cxn ang="0">
                                  <a:pos x="1205755216" y="0"/>
                                </a:cxn>
                                <a:cxn ang="0">
                                  <a:pos x="938832931" y="266922286"/>
                                </a:cxn>
                                <a:cxn ang="0">
                                  <a:pos x="966444327" y="487825578"/>
                                </a:cxn>
                                <a:cxn ang="0">
                                  <a:pos x="1279388637" y="653500016"/>
                                </a:cxn>
                                <a:cxn ang="0">
                                  <a:pos x="1260981040" y="681114444"/>
                                </a:cxn>
                                <a:cxn ang="0">
                                  <a:pos x="1260981040" y="763951663"/>
                                </a:cxn>
                                <a:cxn ang="0">
                                  <a:pos x="763951663" y="1260981040"/>
                                </a:cxn>
                                <a:cxn ang="0">
                                  <a:pos x="266922286" y="763951663"/>
                                </a:cxn>
                                <a:cxn ang="0">
                                  <a:pos x="763951663" y="266922286"/>
                                </a:cxn>
                                <a:cxn ang="0">
                                  <a:pos x="837585083" y="266922286"/>
                                </a:cxn>
                                <a:cxn ang="0">
                                  <a:pos x="1049281546" y="55225823"/>
                                </a:cxn>
                                <a:cxn ang="0">
                                  <a:pos x="763951663" y="0"/>
                                </a:cxn>
                                <a:cxn ang="0">
                                  <a:pos x="0" y="763951663"/>
                                </a:cxn>
                                <a:cxn ang="0">
                                  <a:pos x="763951663" y="1527903325"/>
                                </a:cxn>
                                <a:cxn ang="0">
                                  <a:pos x="1527903325" y="763951663"/>
                                </a:cxn>
                                <a:cxn ang="0">
                                  <a:pos x="1472677502" y="469414950"/>
                                </a:cxn>
                                <a:cxn ang="0">
                                  <a:pos x="1279388637" y="653500016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800769889" y="570662797"/>
                                </a:cxn>
                                <a:cxn ang="0">
                                  <a:pos x="902014705" y="478621780"/>
                                </a:cxn>
                                <a:cxn ang="0">
                                  <a:pos x="883607108" y="358966335"/>
                                </a:cxn>
                                <a:cxn ang="0">
                                  <a:pos x="763951663" y="340555706"/>
                                </a:cxn>
                                <a:cxn ang="0">
                                  <a:pos x="340555706" y="763951663"/>
                                </a:cxn>
                                <a:cxn ang="0">
                                  <a:pos x="763951663" y="1187347619"/>
                                </a:cxn>
                                <a:cxn ang="0">
                                  <a:pos x="1187347619" y="763951663"/>
                                </a:cxn>
                                <a:cxn ang="0">
                                  <a:pos x="1178143821" y="653500016"/>
                                </a:cxn>
                                <a:cxn ang="0">
                                  <a:pos x="1049281546" y="625888621"/>
                                </a:cxn>
                                <a:cxn ang="0">
                                  <a:pos x="957240528" y="727133437"/>
                                </a:cxn>
                                <a:cxn ang="0">
                                  <a:pos x="957240528" y="763951663"/>
                                </a:cxn>
                                <a:cxn ang="0">
                                  <a:pos x="763951663" y="948036729"/>
                                </a:cxn>
                                <a:cxn ang="0">
                                  <a:pos x="579866596" y="763951663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763951663" y="570662797"/>
                                </a:cxn>
                              </a:cxnLst>
                              <a:rect l="txL" t="txT" r="txR" b="txB"/>
                              <a:pathLst>
                                <a:path w="166" h="166">
                                  <a:moveTo>
                                    <a:pt x="105" y="53"/>
                                  </a:moveTo>
                                  <a:cubicBezTo>
                                    <a:pt x="94" y="65"/>
                                    <a:pt x="94" y="65"/>
                                    <a:pt x="94" y="65"/>
                                  </a:cubicBezTo>
                                  <a:cubicBezTo>
                                    <a:pt x="94" y="65"/>
                                    <a:pt x="94" y="65"/>
                                    <a:pt x="94" y="65"/>
                                  </a:cubicBezTo>
                                  <a:cubicBezTo>
                                    <a:pt x="88" y="71"/>
                                    <a:pt x="88" y="71"/>
                                    <a:pt x="88" y="71"/>
                                  </a:cubicBezTo>
                                  <a:cubicBezTo>
                                    <a:pt x="86" y="71"/>
                                    <a:pt x="85" y="70"/>
                                    <a:pt x="83" y="70"/>
                                  </a:cubicBezTo>
                                  <a:cubicBezTo>
                                    <a:pt x="76" y="70"/>
                                    <a:pt x="71" y="76"/>
                                    <a:pt x="71" y="83"/>
                                  </a:cubicBezTo>
                                  <a:cubicBezTo>
                                    <a:pt x="71" y="90"/>
                                    <a:pt x="76" y="95"/>
                                    <a:pt x="83" y="95"/>
                                  </a:cubicBezTo>
                                  <a:cubicBezTo>
                                    <a:pt x="90" y="95"/>
                                    <a:pt x="96" y="90"/>
                                    <a:pt x="96" y="83"/>
                                  </a:cubicBezTo>
                                  <a:cubicBezTo>
                                    <a:pt x="96" y="81"/>
                                    <a:pt x="95" y="80"/>
                                    <a:pt x="95" y="78"/>
                                  </a:cubicBezTo>
                                  <a:cubicBezTo>
                                    <a:pt x="109" y="65"/>
                                    <a:pt x="109" y="65"/>
                                    <a:pt x="109" y="65"/>
                                  </a:cubicBezTo>
                                  <a:cubicBezTo>
                                    <a:pt x="109" y="64"/>
                                    <a:pt x="109" y="64"/>
                                    <a:pt x="109" y="64"/>
                                  </a:cubicBezTo>
                                  <a:cubicBezTo>
                                    <a:pt x="113" y="60"/>
                                    <a:pt x="113" y="60"/>
                                    <a:pt x="113" y="60"/>
                                  </a:cubicBezTo>
                                  <a:cubicBezTo>
                                    <a:pt x="137" y="64"/>
                                    <a:pt x="137" y="64"/>
                                    <a:pt x="137" y="64"/>
                                  </a:cubicBezTo>
                                  <a:cubicBezTo>
                                    <a:pt x="166" y="35"/>
                                    <a:pt x="166" y="35"/>
                                    <a:pt x="166" y="35"/>
                                  </a:cubicBezTo>
                                  <a:cubicBezTo>
                                    <a:pt x="136" y="30"/>
                                    <a:pt x="136" y="30"/>
                                    <a:pt x="136" y="30"/>
                                  </a:cubicBezTo>
                                  <a:cubicBezTo>
                                    <a:pt x="121" y="45"/>
                                    <a:pt x="121" y="45"/>
                                    <a:pt x="121" y="45"/>
                                  </a:cubicBezTo>
                                  <a:cubicBezTo>
                                    <a:pt x="121" y="45"/>
                                    <a:pt x="121" y="45"/>
                                    <a:pt x="121" y="45"/>
                                  </a:cubicBezTo>
                                  <a:cubicBezTo>
                                    <a:pt x="136" y="30"/>
                                    <a:pt x="136" y="30"/>
                                    <a:pt x="136" y="30"/>
                                  </a:cubicBezTo>
                                  <a:cubicBezTo>
                                    <a:pt x="131" y="0"/>
                                    <a:pt x="131" y="0"/>
                                    <a:pt x="131" y="0"/>
                                  </a:cubicBezTo>
                                  <a:cubicBezTo>
                                    <a:pt x="102" y="29"/>
                                    <a:pt x="102" y="29"/>
                                    <a:pt x="102" y="29"/>
                                  </a:cubicBezTo>
                                  <a:cubicBezTo>
                                    <a:pt x="105" y="53"/>
                                    <a:pt x="105" y="53"/>
                                    <a:pt x="105" y="53"/>
                                  </a:cubicBezTo>
                                  <a:close/>
                                  <a:moveTo>
                                    <a:pt x="139" y="71"/>
                                  </a:moveTo>
                                  <a:cubicBezTo>
                                    <a:pt x="137" y="74"/>
                                    <a:pt x="137" y="74"/>
                                    <a:pt x="137" y="74"/>
                                  </a:cubicBezTo>
                                  <a:cubicBezTo>
                                    <a:pt x="137" y="77"/>
                                    <a:pt x="137" y="79"/>
                                    <a:pt x="137" y="83"/>
                                  </a:cubicBezTo>
                                  <a:cubicBezTo>
                                    <a:pt x="137" y="113"/>
                                    <a:pt x="113" y="137"/>
                                    <a:pt x="83" y="137"/>
                                  </a:cubicBezTo>
                                  <a:cubicBezTo>
                                    <a:pt x="53" y="137"/>
                                    <a:pt x="29" y="113"/>
                                    <a:pt x="29" y="83"/>
                                  </a:cubicBezTo>
                                  <a:cubicBezTo>
                                    <a:pt x="29" y="53"/>
                                    <a:pt x="53" y="28"/>
                                    <a:pt x="83" y="29"/>
                                  </a:cubicBezTo>
                                  <a:cubicBezTo>
                                    <a:pt x="86" y="29"/>
                                    <a:pt x="89" y="29"/>
                                    <a:pt x="91" y="29"/>
                                  </a:cubicBezTo>
                                  <a:cubicBezTo>
                                    <a:pt x="114" y="6"/>
                                    <a:pt x="114" y="6"/>
                                    <a:pt x="114" y="6"/>
                                  </a:cubicBezTo>
                                  <a:cubicBezTo>
                                    <a:pt x="105" y="2"/>
                                    <a:pt x="94" y="0"/>
                                    <a:pt x="83" y="0"/>
                                  </a:cubicBezTo>
                                  <a:cubicBezTo>
                                    <a:pt x="37" y="0"/>
                                    <a:pt x="0" y="37"/>
                                    <a:pt x="0" y="83"/>
                                  </a:cubicBezTo>
                                  <a:cubicBezTo>
                                    <a:pt x="0" y="129"/>
                                    <a:pt x="37" y="166"/>
                                    <a:pt x="83" y="166"/>
                                  </a:cubicBezTo>
                                  <a:cubicBezTo>
                                    <a:pt x="129" y="166"/>
                                    <a:pt x="166" y="129"/>
                                    <a:pt x="166" y="83"/>
                                  </a:cubicBezTo>
                                  <a:cubicBezTo>
                                    <a:pt x="166" y="72"/>
                                    <a:pt x="164" y="61"/>
                                    <a:pt x="160" y="51"/>
                                  </a:cubicBezTo>
                                  <a:cubicBezTo>
                                    <a:pt x="139" y="71"/>
                                    <a:pt x="139" y="71"/>
                                    <a:pt x="139" y="71"/>
                                  </a:cubicBezTo>
                                  <a:close/>
                                  <a:moveTo>
                                    <a:pt x="83" y="62"/>
                                  </a:moveTo>
                                  <a:cubicBezTo>
                                    <a:pt x="85" y="62"/>
                                    <a:pt x="86" y="62"/>
                                    <a:pt x="87" y="62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6" y="39"/>
                                    <a:pt x="96" y="39"/>
                                    <a:pt x="96" y="39"/>
                                  </a:cubicBezTo>
                                  <a:cubicBezTo>
                                    <a:pt x="92" y="37"/>
                                    <a:pt x="88" y="37"/>
                                    <a:pt x="83" y="37"/>
                                  </a:cubicBezTo>
                                  <a:cubicBezTo>
                                    <a:pt x="58" y="37"/>
                                    <a:pt x="37" y="57"/>
                                    <a:pt x="37" y="83"/>
                                  </a:cubicBezTo>
                                  <a:cubicBezTo>
                                    <a:pt x="37" y="108"/>
                                    <a:pt x="58" y="129"/>
                                    <a:pt x="83" y="129"/>
                                  </a:cubicBezTo>
                                  <a:cubicBezTo>
                                    <a:pt x="109" y="129"/>
                                    <a:pt x="129" y="108"/>
                                    <a:pt x="129" y="83"/>
                                  </a:cubicBezTo>
                                  <a:cubicBezTo>
                                    <a:pt x="129" y="79"/>
                                    <a:pt x="129" y="75"/>
                                    <a:pt x="128" y="71"/>
                                  </a:cubicBezTo>
                                  <a:cubicBezTo>
                                    <a:pt x="114" y="68"/>
                                    <a:pt x="114" y="68"/>
                                    <a:pt x="114" y="68"/>
                                  </a:cubicBezTo>
                                  <a:cubicBezTo>
                                    <a:pt x="104" y="79"/>
                                    <a:pt x="104" y="79"/>
                                    <a:pt x="104" y="79"/>
                                  </a:cubicBezTo>
                                  <a:cubicBezTo>
                                    <a:pt x="104" y="80"/>
                                    <a:pt x="104" y="81"/>
                                    <a:pt x="104" y="83"/>
                                  </a:cubicBezTo>
                                  <a:cubicBezTo>
                                    <a:pt x="104" y="94"/>
                                    <a:pt x="95" y="103"/>
                                    <a:pt x="83" y="103"/>
                                  </a:cubicBezTo>
                                  <a:cubicBezTo>
                                    <a:pt x="72" y="103"/>
                                    <a:pt x="63" y="94"/>
                                    <a:pt x="63" y="83"/>
                                  </a:cubicBezTo>
                                  <a:cubicBezTo>
                                    <a:pt x="63" y="71"/>
                                    <a:pt x="72" y="62"/>
                                    <a:pt x="83" y="62"/>
                                  </a:cubicBezTo>
                                  <a:close/>
                                  <a:moveTo>
                                    <a:pt x="83" y="62"/>
                                  </a:moveTo>
                                  <a:cubicBezTo>
                                    <a:pt x="83" y="62"/>
                                    <a:pt x="83" y="62"/>
                                    <a:pt x="83" y="62"/>
                                  </a:cubicBezTo>
                                </a:path>
                              </a:pathLst>
                            </a:custGeom>
                            <a:solidFill>
                              <a:srgbClr val="323E4F">
                                <a:alpha val="10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6C3A3EF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anchor="t" upright="1"/>
                        </wps:wsp>
                        <wps:wsp>
                          <wps:cNvPr id="68" name="自选图形 553"/>
                          <wps:cNvCnPr/>
                          <wps:spPr>
                            <a:xfrm flipV="1">
                              <a:off x="4843" y="3347"/>
                              <a:ext cx="9738" cy="2"/>
                            </a:xfrm>
                            <a:prstGeom prst="straightConnector1">
                              <a:avLst/>
                            </a:prstGeom>
                            <a:ln w="15875" cap="flat" cmpd="sng">
                              <a:solidFill>
                                <a:srgbClr val="323E4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75pt;margin-top:1.25pt;height:37.15pt;width:515.25pt;z-index:251671552;mso-width-relative:page;mso-height-relative:page;" coordorigin="10393,1552" coordsize="10305,743" o:gfxdata="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">
                <o:lock v:ext="edit" aspectratio="f"/>
                <v:shape id="文本框 552" o:spid="_x0000_s1026" o:spt="202" type="#_x0000_t202" style="position:absolute;left:10811;top:1552;height:743;width:1562;" filled="f" stroked="f" coordsize="21600,21600" o:gfxdata="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K0rf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 w14:paraId="6F0917B3">
                        <w:pPr>
                          <w:rPr>
                            <w:rFonts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  <w:t>校园经历</w:t>
                        </w:r>
                      </w:p>
                    </w:txbxContent>
                  </v:textbox>
                </v:shape>
                <v:group id="组合 30" o:spid="_x0000_s1026" o:spt="203" style="position:absolute;left:10393;top:1774;height:423;width:10305;" coordorigin="4276,2948" coordsize="10305,423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77" o:spid="_x0000_s1026" o:spt="100" style="position:absolute;left:4276;top:2948;height:423;width:423;" fillcolor="#323E4F" filled="t" stroked="f" coordsize="166,166" o:gfxdata="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VhOm8AAAA&#10;2wAAAA8AAAAAAAAAAQAgAAAAIgAAAGRycy9kb3ducmV2LnhtbFBLAQIUABQAAAAIAIdO4kAzLwWe&#10;OwAAADkAAAAQAAAAAAAAAAEAIAAAAAsBAABkcnMvc2hhcGV4bWwueG1sUEsFBgAAAAAGAAYAWwEA&#10;ALUDAAAAAA==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    <v:path textboxrect="0,0,166,166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  <v:textbox>
                      <w:txbxContent>
                        <w:p w14:paraId="6C3A3EFE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自选图形 553" o:spid="_x0000_s1026" o:spt="32" type="#_x0000_t32" style="position:absolute;left:4843;top:3347;flip:y;height:2;width:9738;" filled="f" stroked="t" coordsize="21600,21600" o:gfxdata="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8W+Ti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25pt" color="#323E4F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77B369A3">
      <w:pPr>
        <w:adjustRightInd w:val="0"/>
        <w:snapToGrid w:val="0"/>
      </w:pPr>
    </w:p>
    <w:p w14:paraId="38E87A97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46990</wp:posOffset>
                </wp:positionV>
                <wp:extent cx="6968490" cy="1040130"/>
                <wp:effectExtent l="0" t="0" r="0" b="0"/>
                <wp:wrapNone/>
                <wp:docPr id="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1040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A3992C3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4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4"/>
                                <w:sz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4"/>
                                <w:sz w:val="21"/>
                              </w:rPr>
                              <w:t>2.10-20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4"/>
                                <w:sz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4"/>
                                <w:sz w:val="21"/>
                              </w:rPr>
                              <w:t xml:space="preserve">3.02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4"/>
                                <w:sz w:val="21"/>
                                <w:lang w:val="en-US" w:eastAsia="zh-CN"/>
                              </w:rPr>
                              <w:t>东北电力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4"/>
                                <w:sz w:val="21"/>
                              </w:rPr>
                              <w:t>大学大学生创业实践协会                     宣传部部长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4"/>
                                <w:sz w:val="21"/>
                              </w:rPr>
                              <w:tab/>
                            </w:r>
                          </w:p>
                          <w:p w14:paraId="1DC0254C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auto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auto"/>
                                <w:kern w:val="24"/>
                                <w:sz w:val="21"/>
                              </w:rPr>
                              <w:t>领导6人团队进行合理分工，把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auto"/>
                                <w:kern w:val="24"/>
                                <w:sz w:val="21"/>
                                <w:lang w:val="en-US" w:eastAsia="zh-CN"/>
                              </w:rPr>
                              <w:t>自媒体宣传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auto"/>
                                <w:kern w:val="24"/>
                                <w:sz w:val="21"/>
                              </w:rPr>
                              <w:t>任务量化，提高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auto"/>
                                <w:kern w:val="24"/>
                                <w:sz w:val="21"/>
                                <w:lang w:val="en-US" w:eastAsia="zh-CN"/>
                              </w:rPr>
                              <w:t>团队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auto"/>
                                <w:kern w:val="24"/>
                                <w:sz w:val="21"/>
                              </w:rPr>
                              <w:t>工作质量和效率。</w:t>
                            </w:r>
                          </w:p>
                          <w:p w14:paraId="6F63A202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为兼职招聘会筹集资金，去社会上拉赞助，说服企业为我们提供资金。</w:t>
                            </w:r>
                          </w:p>
                          <w:p w14:paraId="5C4B18EA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领导协调4部门成员，策划组织第2届兼职招聘会，安排协调招聘会现场各项事宜，担任现场负责人。</w:t>
                            </w:r>
                          </w:p>
                          <w:p w14:paraId="4807C251">
                            <w:pPr>
                              <w:pStyle w:val="5"/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14.55pt;margin-top:3.7pt;height:81.9pt;width:548.7pt;z-index:251660288;mso-width-relative:page;mso-height-relative:page;" filled="f" stroked="f" coordsize="21600,21600" o:gfxdata="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ZgkQzXAAAACQEAAA8AAAAAAAAAAQAgAAAAIgAAAGRycy9kb3ducmV2Lnht&#10;bFBLAQIUABQAAAAIAIdO4kBNe7J4wQEAAGcDAAAOAAAAAAAAAAEAIAAAACY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4A3992C3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03"/>
                        <w:rPr>
                          <w:rFonts w:ascii="微软雅黑" w:hAnsi="微软雅黑" w:eastAsia="微软雅黑"/>
                          <w:b/>
                          <w:color w:val="auto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4"/>
                          <w:sz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4"/>
                          <w:sz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4"/>
                          <w:sz w:val="21"/>
                        </w:rPr>
                        <w:t>2.10-20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4"/>
                          <w:sz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4"/>
                          <w:sz w:val="21"/>
                        </w:rPr>
                        <w:t xml:space="preserve">3.02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4"/>
                          <w:sz w:val="21"/>
                          <w:lang w:val="en-US" w:eastAsia="zh-CN"/>
                        </w:rPr>
                        <w:t>东北电力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4"/>
                          <w:sz w:val="21"/>
                        </w:rPr>
                        <w:t>大学大学生创业实践协会                     宣传部部长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4"/>
                          <w:sz w:val="21"/>
                        </w:rPr>
                        <w:tab/>
                      </w:r>
                    </w:p>
                    <w:p w14:paraId="1DC0254C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auto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auto"/>
                          <w:kern w:val="24"/>
                          <w:sz w:val="21"/>
                        </w:rPr>
                        <w:t>领导6人团队进行合理分工，把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auto"/>
                          <w:kern w:val="24"/>
                          <w:sz w:val="21"/>
                          <w:lang w:val="en-US" w:eastAsia="zh-CN"/>
                        </w:rPr>
                        <w:t>自媒体宣传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auto"/>
                          <w:kern w:val="24"/>
                          <w:sz w:val="21"/>
                        </w:rPr>
                        <w:t>任务量化，提高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auto"/>
                          <w:kern w:val="24"/>
                          <w:sz w:val="21"/>
                          <w:lang w:val="en-US" w:eastAsia="zh-CN"/>
                        </w:rPr>
                        <w:t>团队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auto"/>
                          <w:kern w:val="24"/>
                          <w:sz w:val="21"/>
                        </w:rPr>
                        <w:t>工作质量和效率。</w:t>
                      </w:r>
                    </w:p>
                    <w:p w14:paraId="6F63A202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为兼职招聘会筹集资金，去社会上拉赞助，说服企业为我们提供资金。</w:t>
                      </w:r>
                    </w:p>
                    <w:p w14:paraId="5C4B18EA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领导协调4部门成员，策划组织第2届兼职招聘会，安排协调招聘会现场各项事宜，担任现场负责人。</w:t>
                      </w:r>
                    </w:p>
                    <w:p w14:paraId="4807C251">
                      <w:pPr>
                        <w:pStyle w:val="5"/>
                        <w:adjustRightInd w:val="0"/>
                        <w:snapToGrid w:val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9B3CDBE">
      <w:pPr>
        <w:adjustRightInd w:val="0"/>
        <w:snapToGrid w:val="0"/>
      </w:pPr>
    </w:p>
    <w:p w14:paraId="11E8D887">
      <w:pPr>
        <w:adjustRightInd w:val="0"/>
        <w:snapToGrid w:val="0"/>
      </w:pPr>
    </w:p>
    <w:p w14:paraId="2CC7791A">
      <w:pPr>
        <w:adjustRightInd w:val="0"/>
        <w:snapToGrid w:val="0"/>
      </w:pPr>
    </w:p>
    <w:p w14:paraId="7B7DADEA">
      <w:pPr>
        <w:adjustRightInd w:val="0"/>
        <w:snapToGrid w:val="0"/>
      </w:pPr>
    </w:p>
    <w:p w14:paraId="1F85D130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149225</wp:posOffset>
                </wp:positionV>
                <wp:extent cx="6543675" cy="471805"/>
                <wp:effectExtent l="0" t="0" r="9525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471805"/>
                          <a:chOff x="10393" y="1552"/>
                          <a:chExt cx="10305" cy="743"/>
                        </a:xfrm>
                      </wpg:grpSpPr>
                      <wps:wsp>
                        <wps:cNvPr id="70" name="文本框 552"/>
                        <wps:cNvSpPr txBox="1"/>
                        <wps:spPr>
                          <a:xfrm>
                            <a:off x="10811" y="1552"/>
                            <a:ext cx="1562" cy="74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 w14:paraId="2F7A5855"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71" name="组合 30"/>
                        <wpg:cNvGrpSpPr/>
                        <wpg:grpSpPr>
                          <a:xfrm>
                            <a:off x="10393" y="1774"/>
                            <a:ext cx="10305" cy="423"/>
                            <a:chOff x="4276" y="2948"/>
                            <a:chExt cx="10305" cy="423"/>
                          </a:xfrm>
                        </wpg:grpSpPr>
                        <wps:wsp>
                          <wps:cNvPr id="72" name="Freeform 177"/>
                          <wps:cNvSpPr>
                            <a:spLocks noChangeAspect="1" noEditPoints="1"/>
                          </wps:cNvSpPr>
                          <wps:spPr>
                            <a:xfrm>
                              <a:off x="4276" y="2948"/>
                              <a:ext cx="423" cy="423"/>
                            </a:xfrm>
                            <a:custGeom>
                              <a:avLst/>
                              <a:gdLst>
                                <a:gd name="txL" fmla="*/ 0 w 166"/>
                                <a:gd name="txT" fmla="*/ 0 h 166"/>
                                <a:gd name="txR" fmla="*/ 166 w 166"/>
                                <a:gd name="txB" fmla="*/ 166 h 166"/>
                              </a:gdLst>
                              <a:ahLst/>
                              <a:cxnLst>
                                <a:cxn ang="0">
                                  <a:pos x="966444327" y="487825578"/>
                                </a:cxn>
                                <a:cxn ang="0">
                                  <a:pos x="865199510" y="598274193"/>
                                </a:cxn>
                                <a:cxn ang="0">
                                  <a:pos x="865199510" y="598274193"/>
                                </a:cxn>
                                <a:cxn ang="0">
                                  <a:pos x="809973687" y="653500016"/>
                                </a:cxn>
                                <a:cxn ang="0">
                                  <a:pos x="763951663" y="644296218"/>
                                </a:cxn>
                                <a:cxn ang="0">
                                  <a:pos x="653500016" y="763951663"/>
                                </a:cxn>
                                <a:cxn ang="0">
                                  <a:pos x="763951663" y="874403309"/>
                                </a:cxn>
                                <a:cxn ang="0">
                                  <a:pos x="883607108" y="763951663"/>
                                </a:cxn>
                                <a:cxn ang="0">
                                  <a:pos x="874403309" y="717929638"/>
                                </a:cxn>
                                <a:cxn ang="0">
                                  <a:pos x="1003262553" y="598274193"/>
                                </a:cxn>
                                <a:cxn ang="0">
                                  <a:pos x="1003262553" y="589070395"/>
                                </a:cxn>
                                <a:cxn ang="0">
                                  <a:pos x="1040077747" y="552255200"/>
                                </a:cxn>
                                <a:cxn ang="0">
                                  <a:pos x="1260981040" y="589070395"/>
                                </a:cxn>
                                <a:cxn ang="0">
                                  <a:pos x="1527903325" y="322148109"/>
                                </a:cxn>
                                <a:cxn ang="0">
                                  <a:pos x="1251777241" y="276126084"/>
                                </a:cxn>
                                <a:cxn ang="0">
                                  <a:pos x="1113711167" y="414192158"/>
                                </a:cxn>
                                <a:cxn ang="0">
                                  <a:pos x="1113711167" y="414192158"/>
                                </a:cxn>
                                <a:cxn ang="0">
                                  <a:pos x="1251777241" y="276126084"/>
                                </a:cxn>
                                <a:cxn ang="0">
                                  <a:pos x="1205755216" y="0"/>
                                </a:cxn>
                                <a:cxn ang="0">
                                  <a:pos x="938832931" y="266922286"/>
                                </a:cxn>
                                <a:cxn ang="0">
                                  <a:pos x="966444327" y="487825578"/>
                                </a:cxn>
                                <a:cxn ang="0">
                                  <a:pos x="1279388637" y="653500016"/>
                                </a:cxn>
                                <a:cxn ang="0">
                                  <a:pos x="1260981040" y="681114444"/>
                                </a:cxn>
                                <a:cxn ang="0">
                                  <a:pos x="1260981040" y="763951663"/>
                                </a:cxn>
                                <a:cxn ang="0">
                                  <a:pos x="763951663" y="1260981040"/>
                                </a:cxn>
                                <a:cxn ang="0">
                                  <a:pos x="266922286" y="763951663"/>
                                </a:cxn>
                                <a:cxn ang="0">
                                  <a:pos x="763951663" y="266922286"/>
                                </a:cxn>
                                <a:cxn ang="0">
                                  <a:pos x="837585083" y="266922286"/>
                                </a:cxn>
                                <a:cxn ang="0">
                                  <a:pos x="1049281546" y="55225823"/>
                                </a:cxn>
                                <a:cxn ang="0">
                                  <a:pos x="763951663" y="0"/>
                                </a:cxn>
                                <a:cxn ang="0">
                                  <a:pos x="0" y="763951663"/>
                                </a:cxn>
                                <a:cxn ang="0">
                                  <a:pos x="763951663" y="1527903325"/>
                                </a:cxn>
                                <a:cxn ang="0">
                                  <a:pos x="1527903325" y="763951663"/>
                                </a:cxn>
                                <a:cxn ang="0">
                                  <a:pos x="1472677502" y="469414950"/>
                                </a:cxn>
                                <a:cxn ang="0">
                                  <a:pos x="1279388637" y="653500016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800769889" y="570662797"/>
                                </a:cxn>
                                <a:cxn ang="0">
                                  <a:pos x="902014705" y="478621780"/>
                                </a:cxn>
                                <a:cxn ang="0">
                                  <a:pos x="883607108" y="358966335"/>
                                </a:cxn>
                                <a:cxn ang="0">
                                  <a:pos x="763951663" y="340555706"/>
                                </a:cxn>
                                <a:cxn ang="0">
                                  <a:pos x="340555706" y="763951663"/>
                                </a:cxn>
                                <a:cxn ang="0">
                                  <a:pos x="763951663" y="1187347619"/>
                                </a:cxn>
                                <a:cxn ang="0">
                                  <a:pos x="1187347619" y="763951663"/>
                                </a:cxn>
                                <a:cxn ang="0">
                                  <a:pos x="1178143821" y="653500016"/>
                                </a:cxn>
                                <a:cxn ang="0">
                                  <a:pos x="1049281546" y="625888621"/>
                                </a:cxn>
                                <a:cxn ang="0">
                                  <a:pos x="957240528" y="727133437"/>
                                </a:cxn>
                                <a:cxn ang="0">
                                  <a:pos x="957240528" y="763951663"/>
                                </a:cxn>
                                <a:cxn ang="0">
                                  <a:pos x="763951663" y="948036729"/>
                                </a:cxn>
                                <a:cxn ang="0">
                                  <a:pos x="579866596" y="763951663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763951663" y="570662797"/>
                                </a:cxn>
                              </a:cxnLst>
                              <a:rect l="txL" t="txT" r="txR" b="txB"/>
                              <a:pathLst>
                                <a:path w="166" h="166">
                                  <a:moveTo>
                                    <a:pt x="105" y="53"/>
                                  </a:moveTo>
                                  <a:cubicBezTo>
                                    <a:pt x="94" y="65"/>
                                    <a:pt x="94" y="65"/>
                                    <a:pt x="94" y="65"/>
                                  </a:cubicBezTo>
                                  <a:cubicBezTo>
                                    <a:pt x="94" y="65"/>
                                    <a:pt x="94" y="65"/>
                                    <a:pt x="94" y="65"/>
                                  </a:cubicBezTo>
                                  <a:cubicBezTo>
                                    <a:pt x="88" y="71"/>
                                    <a:pt x="88" y="71"/>
                                    <a:pt x="88" y="71"/>
                                  </a:cubicBezTo>
                                  <a:cubicBezTo>
                                    <a:pt x="86" y="71"/>
                                    <a:pt x="85" y="70"/>
                                    <a:pt x="83" y="70"/>
                                  </a:cubicBezTo>
                                  <a:cubicBezTo>
                                    <a:pt x="76" y="70"/>
                                    <a:pt x="71" y="76"/>
                                    <a:pt x="71" y="83"/>
                                  </a:cubicBezTo>
                                  <a:cubicBezTo>
                                    <a:pt x="71" y="90"/>
                                    <a:pt x="76" y="95"/>
                                    <a:pt x="83" y="95"/>
                                  </a:cubicBezTo>
                                  <a:cubicBezTo>
                                    <a:pt x="90" y="95"/>
                                    <a:pt x="96" y="90"/>
                                    <a:pt x="96" y="83"/>
                                  </a:cubicBezTo>
                                  <a:cubicBezTo>
                                    <a:pt x="96" y="81"/>
                                    <a:pt x="95" y="80"/>
                                    <a:pt x="95" y="78"/>
                                  </a:cubicBezTo>
                                  <a:cubicBezTo>
                                    <a:pt x="109" y="65"/>
                                    <a:pt x="109" y="65"/>
                                    <a:pt x="109" y="65"/>
                                  </a:cubicBezTo>
                                  <a:cubicBezTo>
                                    <a:pt x="109" y="64"/>
                                    <a:pt x="109" y="64"/>
                                    <a:pt x="109" y="64"/>
                                  </a:cubicBezTo>
                                  <a:cubicBezTo>
                                    <a:pt x="113" y="60"/>
                                    <a:pt x="113" y="60"/>
                                    <a:pt x="113" y="60"/>
                                  </a:cubicBezTo>
                                  <a:cubicBezTo>
                                    <a:pt x="137" y="64"/>
                                    <a:pt x="137" y="64"/>
                                    <a:pt x="137" y="64"/>
                                  </a:cubicBezTo>
                                  <a:cubicBezTo>
                                    <a:pt x="166" y="35"/>
                                    <a:pt x="166" y="35"/>
                                    <a:pt x="166" y="35"/>
                                  </a:cubicBezTo>
                                  <a:cubicBezTo>
                                    <a:pt x="136" y="30"/>
                                    <a:pt x="136" y="30"/>
                                    <a:pt x="136" y="30"/>
                                  </a:cubicBezTo>
                                  <a:cubicBezTo>
                                    <a:pt x="121" y="45"/>
                                    <a:pt x="121" y="45"/>
                                    <a:pt x="121" y="45"/>
                                  </a:cubicBezTo>
                                  <a:cubicBezTo>
                                    <a:pt x="121" y="45"/>
                                    <a:pt x="121" y="45"/>
                                    <a:pt x="121" y="45"/>
                                  </a:cubicBezTo>
                                  <a:cubicBezTo>
                                    <a:pt x="136" y="30"/>
                                    <a:pt x="136" y="30"/>
                                    <a:pt x="136" y="30"/>
                                  </a:cubicBezTo>
                                  <a:cubicBezTo>
                                    <a:pt x="131" y="0"/>
                                    <a:pt x="131" y="0"/>
                                    <a:pt x="131" y="0"/>
                                  </a:cubicBezTo>
                                  <a:cubicBezTo>
                                    <a:pt x="102" y="29"/>
                                    <a:pt x="102" y="29"/>
                                    <a:pt x="102" y="29"/>
                                  </a:cubicBezTo>
                                  <a:cubicBezTo>
                                    <a:pt x="105" y="53"/>
                                    <a:pt x="105" y="53"/>
                                    <a:pt x="105" y="53"/>
                                  </a:cubicBezTo>
                                  <a:close/>
                                  <a:moveTo>
                                    <a:pt x="139" y="71"/>
                                  </a:moveTo>
                                  <a:cubicBezTo>
                                    <a:pt x="137" y="74"/>
                                    <a:pt x="137" y="74"/>
                                    <a:pt x="137" y="74"/>
                                  </a:cubicBezTo>
                                  <a:cubicBezTo>
                                    <a:pt x="137" y="77"/>
                                    <a:pt x="137" y="79"/>
                                    <a:pt x="137" y="83"/>
                                  </a:cubicBezTo>
                                  <a:cubicBezTo>
                                    <a:pt x="137" y="113"/>
                                    <a:pt x="113" y="137"/>
                                    <a:pt x="83" y="137"/>
                                  </a:cubicBezTo>
                                  <a:cubicBezTo>
                                    <a:pt x="53" y="137"/>
                                    <a:pt x="29" y="113"/>
                                    <a:pt x="29" y="83"/>
                                  </a:cubicBezTo>
                                  <a:cubicBezTo>
                                    <a:pt x="29" y="53"/>
                                    <a:pt x="53" y="28"/>
                                    <a:pt x="83" y="29"/>
                                  </a:cubicBezTo>
                                  <a:cubicBezTo>
                                    <a:pt x="86" y="29"/>
                                    <a:pt x="89" y="29"/>
                                    <a:pt x="91" y="29"/>
                                  </a:cubicBezTo>
                                  <a:cubicBezTo>
                                    <a:pt x="114" y="6"/>
                                    <a:pt x="114" y="6"/>
                                    <a:pt x="114" y="6"/>
                                  </a:cubicBezTo>
                                  <a:cubicBezTo>
                                    <a:pt x="105" y="2"/>
                                    <a:pt x="94" y="0"/>
                                    <a:pt x="83" y="0"/>
                                  </a:cubicBezTo>
                                  <a:cubicBezTo>
                                    <a:pt x="37" y="0"/>
                                    <a:pt x="0" y="37"/>
                                    <a:pt x="0" y="83"/>
                                  </a:cubicBezTo>
                                  <a:cubicBezTo>
                                    <a:pt x="0" y="129"/>
                                    <a:pt x="37" y="166"/>
                                    <a:pt x="83" y="166"/>
                                  </a:cubicBezTo>
                                  <a:cubicBezTo>
                                    <a:pt x="129" y="166"/>
                                    <a:pt x="166" y="129"/>
                                    <a:pt x="166" y="83"/>
                                  </a:cubicBezTo>
                                  <a:cubicBezTo>
                                    <a:pt x="166" y="72"/>
                                    <a:pt x="164" y="61"/>
                                    <a:pt x="160" y="51"/>
                                  </a:cubicBezTo>
                                  <a:cubicBezTo>
                                    <a:pt x="139" y="71"/>
                                    <a:pt x="139" y="71"/>
                                    <a:pt x="139" y="71"/>
                                  </a:cubicBezTo>
                                  <a:close/>
                                  <a:moveTo>
                                    <a:pt x="83" y="62"/>
                                  </a:moveTo>
                                  <a:cubicBezTo>
                                    <a:pt x="85" y="62"/>
                                    <a:pt x="86" y="62"/>
                                    <a:pt x="87" y="62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6" y="39"/>
                                    <a:pt x="96" y="39"/>
                                    <a:pt x="96" y="39"/>
                                  </a:cubicBezTo>
                                  <a:cubicBezTo>
                                    <a:pt x="92" y="37"/>
                                    <a:pt x="88" y="37"/>
                                    <a:pt x="83" y="37"/>
                                  </a:cubicBezTo>
                                  <a:cubicBezTo>
                                    <a:pt x="58" y="37"/>
                                    <a:pt x="37" y="57"/>
                                    <a:pt x="37" y="83"/>
                                  </a:cubicBezTo>
                                  <a:cubicBezTo>
                                    <a:pt x="37" y="108"/>
                                    <a:pt x="58" y="129"/>
                                    <a:pt x="83" y="129"/>
                                  </a:cubicBezTo>
                                  <a:cubicBezTo>
                                    <a:pt x="109" y="129"/>
                                    <a:pt x="129" y="108"/>
                                    <a:pt x="129" y="83"/>
                                  </a:cubicBezTo>
                                  <a:cubicBezTo>
                                    <a:pt x="129" y="79"/>
                                    <a:pt x="129" y="75"/>
                                    <a:pt x="128" y="71"/>
                                  </a:cubicBezTo>
                                  <a:cubicBezTo>
                                    <a:pt x="114" y="68"/>
                                    <a:pt x="114" y="68"/>
                                    <a:pt x="114" y="68"/>
                                  </a:cubicBezTo>
                                  <a:cubicBezTo>
                                    <a:pt x="104" y="79"/>
                                    <a:pt x="104" y="79"/>
                                    <a:pt x="104" y="79"/>
                                  </a:cubicBezTo>
                                  <a:cubicBezTo>
                                    <a:pt x="104" y="80"/>
                                    <a:pt x="104" y="81"/>
                                    <a:pt x="104" y="83"/>
                                  </a:cubicBezTo>
                                  <a:cubicBezTo>
                                    <a:pt x="104" y="94"/>
                                    <a:pt x="95" y="103"/>
                                    <a:pt x="83" y="103"/>
                                  </a:cubicBezTo>
                                  <a:cubicBezTo>
                                    <a:pt x="72" y="103"/>
                                    <a:pt x="63" y="94"/>
                                    <a:pt x="63" y="83"/>
                                  </a:cubicBezTo>
                                  <a:cubicBezTo>
                                    <a:pt x="63" y="71"/>
                                    <a:pt x="72" y="62"/>
                                    <a:pt x="83" y="62"/>
                                  </a:cubicBezTo>
                                  <a:close/>
                                  <a:moveTo>
                                    <a:pt x="83" y="62"/>
                                  </a:moveTo>
                                  <a:cubicBezTo>
                                    <a:pt x="83" y="62"/>
                                    <a:pt x="83" y="62"/>
                                    <a:pt x="83" y="62"/>
                                  </a:cubicBezTo>
                                </a:path>
                              </a:pathLst>
                            </a:custGeom>
                            <a:solidFill>
                              <a:srgbClr val="323E4F">
                                <a:alpha val="10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0099C7B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anchor="t" upright="1"/>
                        </wps:wsp>
                        <wps:wsp>
                          <wps:cNvPr id="73" name="自选图形 553"/>
                          <wps:cNvCnPr/>
                          <wps:spPr>
                            <a:xfrm flipV="1">
                              <a:off x="4843" y="3347"/>
                              <a:ext cx="9738" cy="2"/>
                            </a:xfrm>
                            <a:prstGeom prst="straightConnector1">
                              <a:avLst/>
                            </a:prstGeom>
                            <a:ln w="15875" cap="flat" cmpd="sng">
                              <a:solidFill>
                                <a:srgbClr val="323E4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75pt;margin-top:11.75pt;height:37.15pt;width:515.25pt;z-index:251672576;mso-width-relative:page;mso-height-relative:page;" coordorigin="10393,1552" coordsize="10305,743" o:gfxdata="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">
                <o:lock v:ext="edit" aspectratio="f"/>
                <v:shape id="文本框 552" o:spid="_x0000_s1026" o:spt="202" type="#_x0000_t202" style="position:absolute;left:10811;top:1552;height:743;width:1562;" filled="f" stroked="f" coordsize="21600,21600" o:gfxdata="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hX+a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 w14:paraId="2F7A5855">
                        <w:pPr>
                          <w:rPr>
                            <w:rFonts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  <w:t>荣誉证书</w:t>
                        </w:r>
                      </w:p>
                    </w:txbxContent>
                  </v:textbox>
                </v:shape>
                <v:group id="组合 30" o:spid="_x0000_s1026" o:spt="203" style="position:absolute;left:10393;top:1774;height:423;width:10305;" coordorigin="4276,2948" coordsize="10305,423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77" o:spid="_x0000_s1026" o:spt="100" style="position:absolute;left:4276;top:2948;height:423;width:423;" fillcolor="#323E4F" filled="t" stroked="f" coordsize="166,166" o:gfxdata="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u7GsvQAA&#10;ANsAAAAPAAAAAAAAAAEAIAAAACIAAABkcnMvZG93bnJldi54bWxQSwECFAAUAAAACACHTuJAMy8F&#10;njsAAAA5AAAAEAAAAAAAAAABACAAAAAMAQAAZHJzL3NoYXBleG1sLnhtbFBLBQYAAAAABgAGAFsB&#10;AAC2AwAAAAA=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    <v:path textboxrect="0,0,166,166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  <v:textbox>
                      <w:txbxContent>
                        <w:p w14:paraId="0099C7B6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自选图形 553" o:spid="_x0000_s1026" o:spt="32" type="#_x0000_t32" style="position:absolute;left:4843;top:3347;flip:y;height:2;width:9738;" filled="f" stroked="t" coordsize="21600,21600" o:gfxdata="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r/ZS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.25pt" color="#323E4F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6BB6D68E">
      <w:pPr>
        <w:adjustRightInd w:val="0"/>
        <w:snapToGrid w:val="0"/>
      </w:pPr>
    </w:p>
    <w:p w14:paraId="605207A9">
      <w:pPr>
        <w:adjustRightInd w:val="0"/>
        <w:snapToGrid w:val="0"/>
      </w:pPr>
    </w:p>
    <w:p w14:paraId="45FCC4D2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22860</wp:posOffset>
                </wp:positionV>
                <wp:extent cx="4283075" cy="798830"/>
                <wp:effectExtent l="0" t="0" r="0" b="0"/>
                <wp:wrapNone/>
                <wp:docPr id="6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3075" cy="798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3E4106B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22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2024.09：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东北电力大学科技创新先进个人</w:t>
                            </w:r>
                          </w:p>
                          <w:p w14:paraId="5F568201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22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2024.03：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Kaggle全球机器学习竞赛: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国际银牌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(名次前3%)</w:t>
                            </w:r>
                          </w:p>
                          <w:p w14:paraId="14C655DB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22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2023.10：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东北电力大学研究生二等奖学金</w:t>
                            </w:r>
                          </w:p>
                          <w:p w14:paraId="17D85ED8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15.6pt;margin-top:1.8pt;height:62.9pt;width:337.25pt;z-index:251662336;mso-width-relative:page;mso-height-relative:page;" filled="f" stroked="f" coordsize="21600,21600" o:gfxdata="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VSRwM1gAAAAgBAAAPAAAAAAAAAAEAIAAAACIAAABkcnMvZG93bnJldi54bWxQ&#10;SwECFAAUAAAACACHTuJAOD6omcABAABmAwAADgAAAAAAAAABACAAAAAl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3E4106B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22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2024.09：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东北电力大学科技创新先进个人</w:t>
                      </w:r>
                    </w:p>
                    <w:p w14:paraId="5F568201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22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2024.03：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Kaggle全球机器学习竞赛: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国际银牌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(名次前3%)</w:t>
                      </w:r>
                    </w:p>
                    <w:p w14:paraId="14C655DB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22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2023.10：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东北电力大学研究生二等奖学金</w:t>
                      </w:r>
                    </w:p>
                    <w:p w14:paraId="17D85ED8"/>
                  </w:txbxContent>
                </v:textbox>
              </v:shape>
            </w:pict>
          </mc:Fallback>
        </mc:AlternateContent>
      </w:r>
    </w:p>
    <w:p w14:paraId="0D1791BF">
      <w:pPr>
        <w:adjustRightInd w:val="0"/>
        <w:snapToGrid w:val="0"/>
      </w:pPr>
    </w:p>
    <w:p w14:paraId="5C3EFD9D">
      <w:pPr>
        <w:adjustRightInd w:val="0"/>
        <w:snapToGrid w:val="0"/>
      </w:pPr>
    </w:p>
    <w:p w14:paraId="779456D5">
      <w:pPr>
        <w:adjustRightInd w:val="0"/>
        <w:snapToGrid w:val="0"/>
      </w:pPr>
    </w:p>
    <w:p w14:paraId="10D431AD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60325</wp:posOffset>
                </wp:positionV>
                <wp:extent cx="6543675" cy="471805"/>
                <wp:effectExtent l="0" t="0" r="9525" b="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471805"/>
                          <a:chOff x="10393" y="1552"/>
                          <a:chExt cx="10305" cy="743"/>
                        </a:xfrm>
                      </wpg:grpSpPr>
                      <wps:wsp>
                        <wps:cNvPr id="75" name="文本框 552"/>
                        <wps:cNvSpPr txBox="1"/>
                        <wps:spPr>
                          <a:xfrm>
                            <a:off x="10811" y="1552"/>
                            <a:ext cx="1562" cy="74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 w14:paraId="45609970"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  <w:t>技能爱好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76" name="组合 30"/>
                        <wpg:cNvGrpSpPr/>
                        <wpg:grpSpPr>
                          <a:xfrm>
                            <a:off x="10393" y="1774"/>
                            <a:ext cx="10305" cy="423"/>
                            <a:chOff x="4276" y="2948"/>
                            <a:chExt cx="10305" cy="423"/>
                          </a:xfrm>
                        </wpg:grpSpPr>
                        <wps:wsp>
                          <wps:cNvPr id="77" name="Freeform 177"/>
                          <wps:cNvSpPr>
                            <a:spLocks noChangeAspect="1" noEditPoints="1"/>
                          </wps:cNvSpPr>
                          <wps:spPr>
                            <a:xfrm>
                              <a:off x="4276" y="2948"/>
                              <a:ext cx="423" cy="423"/>
                            </a:xfrm>
                            <a:custGeom>
                              <a:avLst/>
                              <a:gdLst>
                                <a:gd name="txL" fmla="*/ 0 w 166"/>
                                <a:gd name="txT" fmla="*/ 0 h 166"/>
                                <a:gd name="txR" fmla="*/ 166 w 166"/>
                                <a:gd name="txB" fmla="*/ 166 h 166"/>
                              </a:gdLst>
                              <a:ahLst/>
                              <a:cxnLst>
                                <a:cxn ang="0">
                                  <a:pos x="966444327" y="487825578"/>
                                </a:cxn>
                                <a:cxn ang="0">
                                  <a:pos x="865199510" y="598274193"/>
                                </a:cxn>
                                <a:cxn ang="0">
                                  <a:pos x="865199510" y="598274193"/>
                                </a:cxn>
                                <a:cxn ang="0">
                                  <a:pos x="809973687" y="653500016"/>
                                </a:cxn>
                                <a:cxn ang="0">
                                  <a:pos x="763951663" y="644296218"/>
                                </a:cxn>
                                <a:cxn ang="0">
                                  <a:pos x="653500016" y="763951663"/>
                                </a:cxn>
                                <a:cxn ang="0">
                                  <a:pos x="763951663" y="874403309"/>
                                </a:cxn>
                                <a:cxn ang="0">
                                  <a:pos x="883607108" y="763951663"/>
                                </a:cxn>
                                <a:cxn ang="0">
                                  <a:pos x="874403309" y="717929638"/>
                                </a:cxn>
                                <a:cxn ang="0">
                                  <a:pos x="1003262553" y="598274193"/>
                                </a:cxn>
                                <a:cxn ang="0">
                                  <a:pos x="1003262553" y="589070395"/>
                                </a:cxn>
                                <a:cxn ang="0">
                                  <a:pos x="1040077747" y="552255200"/>
                                </a:cxn>
                                <a:cxn ang="0">
                                  <a:pos x="1260981040" y="589070395"/>
                                </a:cxn>
                                <a:cxn ang="0">
                                  <a:pos x="1527903325" y="322148109"/>
                                </a:cxn>
                                <a:cxn ang="0">
                                  <a:pos x="1251777241" y="276126084"/>
                                </a:cxn>
                                <a:cxn ang="0">
                                  <a:pos x="1113711167" y="414192158"/>
                                </a:cxn>
                                <a:cxn ang="0">
                                  <a:pos x="1113711167" y="414192158"/>
                                </a:cxn>
                                <a:cxn ang="0">
                                  <a:pos x="1251777241" y="276126084"/>
                                </a:cxn>
                                <a:cxn ang="0">
                                  <a:pos x="1205755216" y="0"/>
                                </a:cxn>
                                <a:cxn ang="0">
                                  <a:pos x="938832931" y="266922286"/>
                                </a:cxn>
                                <a:cxn ang="0">
                                  <a:pos x="966444327" y="487825578"/>
                                </a:cxn>
                                <a:cxn ang="0">
                                  <a:pos x="1279388637" y="653500016"/>
                                </a:cxn>
                                <a:cxn ang="0">
                                  <a:pos x="1260981040" y="681114444"/>
                                </a:cxn>
                                <a:cxn ang="0">
                                  <a:pos x="1260981040" y="763951663"/>
                                </a:cxn>
                                <a:cxn ang="0">
                                  <a:pos x="763951663" y="1260981040"/>
                                </a:cxn>
                                <a:cxn ang="0">
                                  <a:pos x="266922286" y="763951663"/>
                                </a:cxn>
                                <a:cxn ang="0">
                                  <a:pos x="763951663" y="266922286"/>
                                </a:cxn>
                                <a:cxn ang="0">
                                  <a:pos x="837585083" y="266922286"/>
                                </a:cxn>
                                <a:cxn ang="0">
                                  <a:pos x="1049281546" y="55225823"/>
                                </a:cxn>
                                <a:cxn ang="0">
                                  <a:pos x="763951663" y="0"/>
                                </a:cxn>
                                <a:cxn ang="0">
                                  <a:pos x="0" y="763951663"/>
                                </a:cxn>
                                <a:cxn ang="0">
                                  <a:pos x="763951663" y="1527903325"/>
                                </a:cxn>
                                <a:cxn ang="0">
                                  <a:pos x="1527903325" y="763951663"/>
                                </a:cxn>
                                <a:cxn ang="0">
                                  <a:pos x="1472677502" y="469414950"/>
                                </a:cxn>
                                <a:cxn ang="0">
                                  <a:pos x="1279388637" y="653500016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800769889" y="570662797"/>
                                </a:cxn>
                                <a:cxn ang="0">
                                  <a:pos x="902014705" y="478621780"/>
                                </a:cxn>
                                <a:cxn ang="0">
                                  <a:pos x="883607108" y="358966335"/>
                                </a:cxn>
                                <a:cxn ang="0">
                                  <a:pos x="763951663" y="340555706"/>
                                </a:cxn>
                                <a:cxn ang="0">
                                  <a:pos x="340555706" y="763951663"/>
                                </a:cxn>
                                <a:cxn ang="0">
                                  <a:pos x="763951663" y="1187347619"/>
                                </a:cxn>
                                <a:cxn ang="0">
                                  <a:pos x="1187347619" y="763951663"/>
                                </a:cxn>
                                <a:cxn ang="0">
                                  <a:pos x="1178143821" y="653500016"/>
                                </a:cxn>
                                <a:cxn ang="0">
                                  <a:pos x="1049281546" y="625888621"/>
                                </a:cxn>
                                <a:cxn ang="0">
                                  <a:pos x="957240528" y="727133437"/>
                                </a:cxn>
                                <a:cxn ang="0">
                                  <a:pos x="957240528" y="763951663"/>
                                </a:cxn>
                                <a:cxn ang="0">
                                  <a:pos x="763951663" y="948036729"/>
                                </a:cxn>
                                <a:cxn ang="0">
                                  <a:pos x="579866596" y="763951663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763951663" y="570662797"/>
                                </a:cxn>
                              </a:cxnLst>
                              <a:rect l="txL" t="txT" r="txR" b="txB"/>
                              <a:pathLst>
                                <a:path w="166" h="166">
                                  <a:moveTo>
                                    <a:pt x="105" y="53"/>
                                  </a:moveTo>
                                  <a:cubicBezTo>
                                    <a:pt x="94" y="65"/>
                                    <a:pt x="94" y="65"/>
                                    <a:pt x="94" y="65"/>
                                  </a:cubicBezTo>
                                  <a:cubicBezTo>
                                    <a:pt x="94" y="65"/>
                                    <a:pt x="94" y="65"/>
                                    <a:pt x="94" y="65"/>
                                  </a:cubicBezTo>
                                  <a:cubicBezTo>
                                    <a:pt x="88" y="71"/>
                                    <a:pt x="88" y="71"/>
                                    <a:pt x="88" y="71"/>
                                  </a:cubicBezTo>
                                  <a:cubicBezTo>
                                    <a:pt x="86" y="71"/>
                                    <a:pt x="85" y="70"/>
                                    <a:pt x="83" y="70"/>
                                  </a:cubicBezTo>
                                  <a:cubicBezTo>
                                    <a:pt x="76" y="70"/>
                                    <a:pt x="71" y="76"/>
                                    <a:pt x="71" y="83"/>
                                  </a:cubicBezTo>
                                  <a:cubicBezTo>
                                    <a:pt x="71" y="90"/>
                                    <a:pt x="76" y="95"/>
                                    <a:pt x="83" y="95"/>
                                  </a:cubicBezTo>
                                  <a:cubicBezTo>
                                    <a:pt x="90" y="95"/>
                                    <a:pt x="96" y="90"/>
                                    <a:pt x="96" y="83"/>
                                  </a:cubicBezTo>
                                  <a:cubicBezTo>
                                    <a:pt x="96" y="81"/>
                                    <a:pt x="95" y="80"/>
                                    <a:pt x="95" y="78"/>
                                  </a:cubicBezTo>
                                  <a:cubicBezTo>
                                    <a:pt x="109" y="65"/>
                                    <a:pt x="109" y="65"/>
                                    <a:pt x="109" y="65"/>
                                  </a:cubicBezTo>
                                  <a:cubicBezTo>
                                    <a:pt x="109" y="64"/>
                                    <a:pt x="109" y="64"/>
                                    <a:pt x="109" y="64"/>
                                  </a:cubicBezTo>
                                  <a:cubicBezTo>
                                    <a:pt x="113" y="60"/>
                                    <a:pt x="113" y="60"/>
                                    <a:pt x="113" y="60"/>
                                  </a:cubicBezTo>
                                  <a:cubicBezTo>
                                    <a:pt x="137" y="64"/>
                                    <a:pt x="137" y="64"/>
                                    <a:pt x="137" y="64"/>
                                  </a:cubicBezTo>
                                  <a:cubicBezTo>
                                    <a:pt x="166" y="35"/>
                                    <a:pt x="166" y="35"/>
                                    <a:pt x="166" y="35"/>
                                  </a:cubicBezTo>
                                  <a:cubicBezTo>
                                    <a:pt x="136" y="30"/>
                                    <a:pt x="136" y="30"/>
                                    <a:pt x="136" y="30"/>
                                  </a:cubicBezTo>
                                  <a:cubicBezTo>
                                    <a:pt x="121" y="45"/>
                                    <a:pt x="121" y="45"/>
                                    <a:pt x="121" y="45"/>
                                  </a:cubicBezTo>
                                  <a:cubicBezTo>
                                    <a:pt x="121" y="45"/>
                                    <a:pt x="121" y="45"/>
                                    <a:pt x="121" y="45"/>
                                  </a:cubicBezTo>
                                  <a:cubicBezTo>
                                    <a:pt x="136" y="30"/>
                                    <a:pt x="136" y="30"/>
                                    <a:pt x="136" y="30"/>
                                  </a:cubicBezTo>
                                  <a:cubicBezTo>
                                    <a:pt x="131" y="0"/>
                                    <a:pt x="131" y="0"/>
                                    <a:pt x="131" y="0"/>
                                  </a:cubicBezTo>
                                  <a:cubicBezTo>
                                    <a:pt x="102" y="29"/>
                                    <a:pt x="102" y="29"/>
                                    <a:pt x="102" y="29"/>
                                  </a:cubicBezTo>
                                  <a:cubicBezTo>
                                    <a:pt x="105" y="53"/>
                                    <a:pt x="105" y="53"/>
                                    <a:pt x="105" y="53"/>
                                  </a:cubicBezTo>
                                  <a:close/>
                                  <a:moveTo>
                                    <a:pt x="139" y="71"/>
                                  </a:moveTo>
                                  <a:cubicBezTo>
                                    <a:pt x="137" y="74"/>
                                    <a:pt x="137" y="74"/>
                                    <a:pt x="137" y="74"/>
                                  </a:cubicBezTo>
                                  <a:cubicBezTo>
                                    <a:pt x="137" y="77"/>
                                    <a:pt x="137" y="79"/>
                                    <a:pt x="137" y="83"/>
                                  </a:cubicBezTo>
                                  <a:cubicBezTo>
                                    <a:pt x="137" y="113"/>
                                    <a:pt x="113" y="137"/>
                                    <a:pt x="83" y="137"/>
                                  </a:cubicBezTo>
                                  <a:cubicBezTo>
                                    <a:pt x="53" y="137"/>
                                    <a:pt x="29" y="113"/>
                                    <a:pt x="29" y="83"/>
                                  </a:cubicBezTo>
                                  <a:cubicBezTo>
                                    <a:pt x="29" y="53"/>
                                    <a:pt x="53" y="28"/>
                                    <a:pt x="83" y="29"/>
                                  </a:cubicBezTo>
                                  <a:cubicBezTo>
                                    <a:pt x="86" y="29"/>
                                    <a:pt x="89" y="29"/>
                                    <a:pt x="91" y="29"/>
                                  </a:cubicBezTo>
                                  <a:cubicBezTo>
                                    <a:pt x="114" y="6"/>
                                    <a:pt x="114" y="6"/>
                                    <a:pt x="114" y="6"/>
                                  </a:cubicBezTo>
                                  <a:cubicBezTo>
                                    <a:pt x="105" y="2"/>
                                    <a:pt x="94" y="0"/>
                                    <a:pt x="83" y="0"/>
                                  </a:cubicBezTo>
                                  <a:cubicBezTo>
                                    <a:pt x="37" y="0"/>
                                    <a:pt x="0" y="37"/>
                                    <a:pt x="0" y="83"/>
                                  </a:cubicBezTo>
                                  <a:cubicBezTo>
                                    <a:pt x="0" y="129"/>
                                    <a:pt x="37" y="166"/>
                                    <a:pt x="83" y="166"/>
                                  </a:cubicBezTo>
                                  <a:cubicBezTo>
                                    <a:pt x="129" y="166"/>
                                    <a:pt x="166" y="129"/>
                                    <a:pt x="166" y="83"/>
                                  </a:cubicBezTo>
                                  <a:cubicBezTo>
                                    <a:pt x="166" y="72"/>
                                    <a:pt x="164" y="61"/>
                                    <a:pt x="160" y="51"/>
                                  </a:cubicBezTo>
                                  <a:cubicBezTo>
                                    <a:pt x="139" y="71"/>
                                    <a:pt x="139" y="71"/>
                                    <a:pt x="139" y="71"/>
                                  </a:cubicBezTo>
                                  <a:close/>
                                  <a:moveTo>
                                    <a:pt x="83" y="62"/>
                                  </a:moveTo>
                                  <a:cubicBezTo>
                                    <a:pt x="85" y="62"/>
                                    <a:pt x="86" y="62"/>
                                    <a:pt x="87" y="62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6" y="39"/>
                                    <a:pt x="96" y="39"/>
                                    <a:pt x="96" y="39"/>
                                  </a:cubicBezTo>
                                  <a:cubicBezTo>
                                    <a:pt x="92" y="37"/>
                                    <a:pt x="88" y="37"/>
                                    <a:pt x="83" y="37"/>
                                  </a:cubicBezTo>
                                  <a:cubicBezTo>
                                    <a:pt x="58" y="37"/>
                                    <a:pt x="37" y="57"/>
                                    <a:pt x="37" y="83"/>
                                  </a:cubicBezTo>
                                  <a:cubicBezTo>
                                    <a:pt x="37" y="108"/>
                                    <a:pt x="58" y="129"/>
                                    <a:pt x="83" y="129"/>
                                  </a:cubicBezTo>
                                  <a:cubicBezTo>
                                    <a:pt x="109" y="129"/>
                                    <a:pt x="129" y="108"/>
                                    <a:pt x="129" y="83"/>
                                  </a:cubicBezTo>
                                  <a:cubicBezTo>
                                    <a:pt x="129" y="79"/>
                                    <a:pt x="129" y="75"/>
                                    <a:pt x="128" y="71"/>
                                  </a:cubicBezTo>
                                  <a:cubicBezTo>
                                    <a:pt x="114" y="68"/>
                                    <a:pt x="114" y="68"/>
                                    <a:pt x="114" y="68"/>
                                  </a:cubicBezTo>
                                  <a:cubicBezTo>
                                    <a:pt x="104" y="79"/>
                                    <a:pt x="104" y="79"/>
                                    <a:pt x="104" y="79"/>
                                  </a:cubicBezTo>
                                  <a:cubicBezTo>
                                    <a:pt x="104" y="80"/>
                                    <a:pt x="104" y="81"/>
                                    <a:pt x="104" y="83"/>
                                  </a:cubicBezTo>
                                  <a:cubicBezTo>
                                    <a:pt x="104" y="94"/>
                                    <a:pt x="95" y="103"/>
                                    <a:pt x="83" y="103"/>
                                  </a:cubicBezTo>
                                  <a:cubicBezTo>
                                    <a:pt x="72" y="103"/>
                                    <a:pt x="63" y="94"/>
                                    <a:pt x="63" y="83"/>
                                  </a:cubicBezTo>
                                  <a:cubicBezTo>
                                    <a:pt x="63" y="71"/>
                                    <a:pt x="72" y="62"/>
                                    <a:pt x="83" y="62"/>
                                  </a:cubicBezTo>
                                  <a:close/>
                                  <a:moveTo>
                                    <a:pt x="83" y="62"/>
                                  </a:moveTo>
                                  <a:cubicBezTo>
                                    <a:pt x="83" y="62"/>
                                    <a:pt x="83" y="62"/>
                                    <a:pt x="83" y="62"/>
                                  </a:cubicBezTo>
                                </a:path>
                              </a:pathLst>
                            </a:custGeom>
                            <a:solidFill>
                              <a:srgbClr val="323E4F">
                                <a:alpha val="10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4A5C779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anchor="t" upright="1"/>
                        </wps:wsp>
                        <wps:wsp>
                          <wps:cNvPr id="78" name="自选图形 553"/>
                          <wps:cNvCnPr/>
                          <wps:spPr>
                            <a:xfrm flipV="1">
                              <a:off x="4843" y="3347"/>
                              <a:ext cx="9738" cy="2"/>
                            </a:xfrm>
                            <a:prstGeom prst="straightConnector1">
                              <a:avLst/>
                            </a:prstGeom>
                            <a:ln w="15875" cap="flat" cmpd="sng">
                              <a:solidFill>
                                <a:srgbClr val="323E4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75pt;margin-top:4.75pt;height:37.15pt;width:515.25pt;z-index:251673600;mso-width-relative:page;mso-height-relative:page;" coordorigin="10393,1552" coordsize="10305,743" o:gfxdata="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">
                <o:lock v:ext="edit" aspectratio="f"/>
                <v:shape id="文本框 552" o:spid="_x0000_s1026" o:spt="202" type="#_x0000_t202" style="position:absolute;left:10811;top:1552;height:743;width:1562;" filled="f" stroked="f" coordsize="21600,21600" o:gfxdata="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/Lc&#10;AsEAAADbAAAADwAAAAAAAAABACAAAAAiAAAAZHJzL2Rvd25yZXYueG1sUEsBAhQAFAAAAAgAh07i&#10;QDMvBZ47AAAAOQAAABAAAAAAAAAAAQAgAAAAEAEAAGRycy9zaGFwZXhtbC54bWxQSwUGAAAAAAYA&#10;BgBbAQAAugMAAAAA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 w14:paraId="45609970">
                        <w:pPr>
                          <w:rPr>
                            <w:rFonts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  <w:t>技能爱好</w:t>
                        </w:r>
                      </w:p>
                    </w:txbxContent>
                  </v:textbox>
                </v:shape>
                <v:group id="组合 30" o:spid="_x0000_s1026" o:spt="203" style="position:absolute;left:10393;top:1774;height:423;width:10305;" coordorigin="4276,2948" coordsize="10305,423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77" o:spid="_x0000_s1026" o:spt="100" style="position:absolute;left:4276;top:2948;height:423;width:423;" fillcolor="#323E4F" filled="t" stroked="f" coordsize="166,166" o:gfxdata="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SNLsAAADb&#10;AAAADwAAAAAAAAABACAAAAAiAAAAZHJzL2Rvd25yZXYueG1sUEsBAhQAFAAAAAgAh07iQDMvBZ47&#10;AAAAOQAAABAAAAAAAAAAAQAgAAAACgEAAGRycy9zaGFwZXhtbC54bWxQSwUGAAAAAAYABgBbAQAA&#10;tAMAAAAA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    <v:path textboxrect="0,0,166,166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  <v:textbox>
                      <w:txbxContent>
                        <w:p w14:paraId="4A5C779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自选图形 553" o:spid="_x0000_s1026" o:spt="32" type="#_x0000_t32" style="position:absolute;left:4843;top:3347;flip:y;height:2;width:9738;" filled="f" stroked="t" coordsize="21600,21600" o:gfxdata="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z2/l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25pt" color="#323E4F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37827CE9">
      <w:pPr>
        <w:adjustRightInd w:val="0"/>
        <w:snapToGrid w:val="0"/>
      </w:pPr>
    </w:p>
    <w:p w14:paraId="23FEBFED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3462020</wp:posOffset>
                </wp:positionH>
                <wp:positionV relativeFrom="paragraph">
                  <wp:posOffset>106045</wp:posOffset>
                </wp:positionV>
                <wp:extent cx="5521960" cy="902335"/>
                <wp:effectExtent l="0" t="0" r="0" b="0"/>
                <wp:wrapNone/>
                <wp:docPr id="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1960" cy="902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59C1404C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计算机：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计算机考试3级</w:t>
                            </w:r>
                          </w:p>
                          <w:p w14:paraId="65CC7A86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272.6pt;margin-top:8.35pt;height:71.05pt;width:434.8pt;z-index:251674624;mso-width-relative:page;mso-height-relative:page;" filled="f" stroked="f" coordsize="21600,21600" o:gfxdata="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yujOx1wAAAAsBAAAPAAAAAAAAAAEAIAAAACIAAABkcnMvZG93bnJldi54bWxQ&#10;SwECFAAUAAAACACHTuJAMAQHMb8BAABmAwAADgAAAAAAAAABACAAAAAm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9C1404C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计算机：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计算机考试3级</w:t>
                      </w:r>
                    </w:p>
                    <w:p w14:paraId="65CC7A86"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202565</wp:posOffset>
                </wp:positionH>
                <wp:positionV relativeFrom="paragraph">
                  <wp:posOffset>106045</wp:posOffset>
                </wp:positionV>
                <wp:extent cx="5521960" cy="902335"/>
                <wp:effectExtent l="0" t="0" r="0" b="0"/>
                <wp:wrapNone/>
                <wp:docPr id="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1960" cy="902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713D16E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英语等级：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CET-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；</w:t>
                            </w:r>
                          </w:p>
                          <w:p w14:paraId="5E564F16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兴趣爱好：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健身、音乐、篮球。</w:t>
                            </w:r>
                          </w:p>
                          <w:p w14:paraId="3024EEF0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15.95pt;margin-top:8.35pt;height:71.05pt;width:434.8pt;z-index:251663360;mso-width-relative:page;mso-height-relative:page;" filled="f" stroked="f" coordsize="21600,21600" o:gfxdata="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B7W0/TWAAAACQEAAA8AAAAAAAAAAQAgAAAAIgAAAGRycy9kb3ducmV2LnhtbFBL&#10;AQIUABQAAAAIAIdO4kAvVgWrvwEAAGYDAAAOAAAAAAAAAAEAIAAAACU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4713D16E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英语等级：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CET-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 xml:space="preserve"> ；</w:t>
                      </w:r>
                    </w:p>
                    <w:p w14:paraId="5E564F16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兴趣爱好：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健身、音乐、篮球。</w:t>
                      </w:r>
                    </w:p>
                    <w:p w14:paraId="3024EEF0"/>
                  </w:txbxContent>
                </v:textbox>
              </v:shape>
            </w:pict>
          </mc:Fallback>
        </mc:AlternateContent>
      </w:r>
    </w:p>
    <w:p w14:paraId="7F15B34C">
      <w:pPr>
        <w:adjustRightInd w:val="0"/>
        <w:snapToGrid w:val="0"/>
      </w:pPr>
    </w:p>
    <w:p w14:paraId="7E8C6065">
      <w:pPr>
        <w:adjustRightInd w:val="0"/>
        <w:snapToGrid w:val="0"/>
      </w:pPr>
    </w:p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E83751"/>
    <w:multiLevelType w:val="multilevel"/>
    <w:tmpl w:val="14E83751"/>
    <w:lvl w:ilvl="0" w:tentative="0">
      <w:start w:val="1"/>
      <w:numFmt w:val="bullet"/>
      <w:lvlText w:val=""/>
      <w:lvlJc w:val="left"/>
      <w:pPr>
        <w:ind w:left="823" w:hanging="420"/>
      </w:pPr>
      <w:rPr>
        <w:rFonts w:hint="default" w:ascii="Wingdings" w:hAnsi="Wingdings"/>
        <w:color w:val="323E4F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MxNjAyZDE3ZDA1NjllZmJhY2Q4M2U1NjRmMGY0NTAifQ=="/>
  </w:docVars>
  <w:rsids>
    <w:rsidRoot w:val="33A647C9"/>
    <w:rsid w:val="00035899"/>
    <w:rsid w:val="000478B4"/>
    <w:rsid w:val="00052C96"/>
    <w:rsid w:val="00081C66"/>
    <w:rsid w:val="00082D7C"/>
    <w:rsid w:val="00155B8D"/>
    <w:rsid w:val="0016096B"/>
    <w:rsid w:val="00177E56"/>
    <w:rsid w:val="001A517E"/>
    <w:rsid w:val="001B0EC5"/>
    <w:rsid w:val="001F4242"/>
    <w:rsid w:val="002072B7"/>
    <w:rsid w:val="00250C36"/>
    <w:rsid w:val="00266660"/>
    <w:rsid w:val="002D24B4"/>
    <w:rsid w:val="002D410A"/>
    <w:rsid w:val="00304FF1"/>
    <w:rsid w:val="003335E2"/>
    <w:rsid w:val="003357D4"/>
    <w:rsid w:val="0039501B"/>
    <w:rsid w:val="003A696B"/>
    <w:rsid w:val="003C2481"/>
    <w:rsid w:val="003D3A15"/>
    <w:rsid w:val="00424ADA"/>
    <w:rsid w:val="004754E8"/>
    <w:rsid w:val="004941E0"/>
    <w:rsid w:val="004D198E"/>
    <w:rsid w:val="004D4124"/>
    <w:rsid w:val="004F79C1"/>
    <w:rsid w:val="00502581"/>
    <w:rsid w:val="00505DB5"/>
    <w:rsid w:val="00514257"/>
    <w:rsid w:val="00545F6A"/>
    <w:rsid w:val="00582268"/>
    <w:rsid w:val="005964A2"/>
    <w:rsid w:val="006245D4"/>
    <w:rsid w:val="006621E6"/>
    <w:rsid w:val="00676C2A"/>
    <w:rsid w:val="006B7412"/>
    <w:rsid w:val="006C01AB"/>
    <w:rsid w:val="006E7268"/>
    <w:rsid w:val="007105B7"/>
    <w:rsid w:val="00726D8D"/>
    <w:rsid w:val="007406C5"/>
    <w:rsid w:val="007416B5"/>
    <w:rsid w:val="007E4919"/>
    <w:rsid w:val="008148BB"/>
    <w:rsid w:val="00844B3B"/>
    <w:rsid w:val="00853AED"/>
    <w:rsid w:val="008A44B2"/>
    <w:rsid w:val="008B059C"/>
    <w:rsid w:val="008B2A07"/>
    <w:rsid w:val="008E4846"/>
    <w:rsid w:val="00903146"/>
    <w:rsid w:val="0090780B"/>
    <w:rsid w:val="009B1E22"/>
    <w:rsid w:val="009C22A0"/>
    <w:rsid w:val="00A14121"/>
    <w:rsid w:val="00A541D6"/>
    <w:rsid w:val="00A90571"/>
    <w:rsid w:val="00AE38F8"/>
    <w:rsid w:val="00B10F39"/>
    <w:rsid w:val="00B4430F"/>
    <w:rsid w:val="00BA7FA1"/>
    <w:rsid w:val="00BD107F"/>
    <w:rsid w:val="00C25FE7"/>
    <w:rsid w:val="00C95EDA"/>
    <w:rsid w:val="00CC16EB"/>
    <w:rsid w:val="00CC70A5"/>
    <w:rsid w:val="00CE04DF"/>
    <w:rsid w:val="00CE4AA6"/>
    <w:rsid w:val="00D00C4F"/>
    <w:rsid w:val="00D35D56"/>
    <w:rsid w:val="00D93148"/>
    <w:rsid w:val="00DD0985"/>
    <w:rsid w:val="00DD4B0F"/>
    <w:rsid w:val="00E20A63"/>
    <w:rsid w:val="00E710E5"/>
    <w:rsid w:val="00E76D5B"/>
    <w:rsid w:val="00E918FC"/>
    <w:rsid w:val="00EA0B88"/>
    <w:rsid w:val="00EA0D78"/>
    <w:rsid w:val="00ED5A77"/>
    <w:rsid w:val="00EE108E"/>
    <w:rsid w:val="00F222C3"/>
    <w:rsid w:val="00F44D8E"/>
    <w:rsid w:val="00F464B2"/>
    <w:rsid w:val="00F646AB"/>
    <w:rsid w:val="00F65A30"/>
    <w:rsid w:val="00FE365F"/>
    <w:rsid w:val="00FE6DCC"/>
    <w:rsid w:val="0317318F"/>
    <w:rsid w:val="076C1969"/>
    <w:rsid w:val="0AE61AEF"/>
    <w:rsid w:val="0DC9391A"/>
    <w:rsid w:val="13AA2FD6"/>
    <w:rsid w:val="16490CAF"/>
    <w:rsid w:val="18BA2340"/>
    <w:rsid w:val="1B4E5B4E"/>
    <w:rsid w:val="1BFA20A6"/>
    <w:rsid w:val="1D8421CF"/>
    <w:rsid w:val="220230B7"/>
    <w:rsid w:val="2912729F"/>
    <w:rsid w:val="2B804BE8"/>
    <w:rsid w:val="2C256D28"/>
    <w:rsid w:val="2CB207DD"/>
    <w:rsid w:val="2E1D693D"/>
    <w:rsid w:val="30157EDB"/>
    <w:rsid w:val="33A10F94"/>
    <w:rsid w:val="33A647C9"/>
    <w:rsid w:val="33C71E7E"/>
    <w:rsid w:val="33DD7F20"/>
    <w:rsid w:val="36EC217C"/>
    <w:rsid w:val="39E40E47"/>
    <w:rsid w:val="3AA708C3"/>
    <w:rsid w:val="3AB2678B"/>
    <w:rsid w:val="3F6E2D9A"/>
    <w:rsid w:val="41EF2CAD"/>
    <w:rsid w:val="42EB2656"/>
    <w:rsid w:val="4672141F"/>
    <w:rsid w:val="48425ABB"/>
    <w:rsid w:val="4FA7680B"/>
    <w:rsid w:val="509D2D4D"/>
    <w:rsid w:val="512315A3"/>
    <w:rsid w:val="52AC1DB3"/>
    <w:rsid w:val="54777299"/>
    <w:rsid w:val="54B15A39"/>
    <w:rsid w:val="55D05DD8"/>
    <w:rsid w:val="585C67EF"/>
    <w:rsid w:val="5AE25C04"/>
    <w:rsid w:val="5DFA593A"/>
    <w:rsid w:val="623D1B98"/>
    <w:rsid w:val="62EC3C3B"/>
    <w:rsid w:val="65526FC4"/>
    <w:rsid w:val="666B6C10"/>
    <w:rsid w:val="68A50E88"/>
    <w:rsid w:val="69447FB8"/>
    <w:rsid w:val="6B073E60"/>
    <w:rsid w:val="6CA572BA"/>
    <w:rsid w:val="70C968E0"/>
    <w:rsid w:val="74A76BEC"/>
    <w:rsid w:val="751D4650"/>
    <w:rsid w:val="76E11DE3"/>
    <w:rsid w:val="7C715FBE"/>
    <w:rsid w:val="7E35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8">
    <w:name w:val="_Style 6"/>
    <w:basedOn w:val="1"/>
    <w:qFormat/>
    <w:uiPriority w:val="99"/>
    <w:pPr>
      <w:ind w:firstLine="420" w:firstLineChars="200"/>
    </w:pPr>
  </w:style>
  <w:style w:type="character" w:customStyle="1" w:styleId="9">
    <w:name w:val="页脚 字符"/>
    <w:link w:val="3"/>
    <w:qFormat/>
    <w:uiPriority w:val="0"/>
    <w:rPr>
      <w:kern w:val="2"/>
      <w:sz w:val="18"/>
      <w:szCs w:val="18"/>
    </w:rPr>
  </w:style>
  <w:style w:type="character" w:customStyle="1" w:styleId="10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paragraph" w:styleId="12">
    <w:name w:val="List Paragraph"/>
    <w:basedOn w:val="1"/>
    <w:qFormat/>
    <w:uiPriority w:val="0"/>
    <w:pPr>
      <w:ind w:firstLine="420" w:firstLineChars="200"/>
    </w:pPr>
    <w:rPr>
      <w:rFonts w:ascii="Calibri" w:hAnsi="Calib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简历-个人简历最新简历求职简历创意简历374.doc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2024-10-30T06:08:00Z</dcterms:created>
  <dc:creator>kedao</dc:creator>
  <cp:lastModifiedBy>魏旻瀚</cp:lastModifiedBy>
  <dcterms:modified xsi:type="dcterms:W3CDTF">2025-03-06T03:53:09Z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D1F221A062044912A35A4D769DA1AD40_13</vt:lpwstr>
  </property>
  <property fmtid="{D5CDD505-2E9C-101B-9397-08002B2CF9AE}" pid="4" name="KSOTemplateDocerSaveRecord">
    <vt:lpwstr>eyJoZGlkIjoiNTY1N2U3MDQ1NDEzOGExOTg5ZmMxYjVlM2Y5Y2FjNDAiLCJ1c2VySWQiOiIzMjgwNjExMzAifQ==</vt:lpwstr>
  </property>
</Properties>
</file>